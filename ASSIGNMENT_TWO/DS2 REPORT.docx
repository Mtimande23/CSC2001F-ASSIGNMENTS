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78408"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443EC3B1" wp14:editId="36E62C5A">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843E49E"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317588DE" w14:textId="77777777" w:rsidTr="5B962731">
        <w:tc>
          <w:tcPr>
            <w:tcW w:w="5395" w:type="dxa"/>
          </w:tcPr>
          <w:p w14:paraId="1DB0DC68" w14:textId="77777777" w:rsidR="00A81248" w:rsidRPr="003A798E" w:rsidRDefault="00A81248" w:rsidP="00A81248">
            <w:pPr>
              <w:pStyle w:val="GraphicAnchor"/>
            </w:pPr>
          </w:p>
        </w:tc>
        <w:tc>
          <w:tcPr>
            <w:tcW w:w="5395" w:type="dxa"/>
          </w:tcPr>
          <w:p w14:paraId="25044FC9" w14:textId="77777777" w:rsidR="00A81248" w:rsidRPr="003A798E" w:rsidRDefault="00A81248" w:rsidP="00A81248">
            <w:pPr>
              <w:pStyle w:val="GraphicAnchor"/>
            </w:pPr>
          </w:p>
        </w:tc>
      </w:tr>
      <w:tr w:rsidR="00A81248" w:rsidRPr="003A798E" w14:paraId="2DDB2835" w14:textId="77777777" w:rsidTr="5B962731">
        <w:trPr>
          <w:trHeight w:val="2719"/>
        </w:trPr>
        <w:tc>
          <w:tcPr>
            <w:tcW w:w="5395" w:type="dxa"/>
          </w:tcPr>
          <w:p w14:paraId="051084FE" w14:textId="5315D966" w:rsidR="00A81248" w:rsidRPr="003A798E" w:rsidRDefault="00A91406" w:rsidP="00637665">
            <w:pPr>
              <w:pStyle w:val="Heading1"/>
            </w:pPr>
            <w:r>
              <w:t>DS2 REPORT.</w:t>
            </w:r>
          </w:p>
        </w:tc>
        <w:tc>
          <w:tcPr>
            <w:tcW w:w="5395" w:type="dxa"/>
          </w:tcPr>
          <w:p w14:paraId="65CABDAB" w14:textId="77777777" w:rsidR="00A81248" w:rsidRPr="003A798E" w:rsidRDefault="00A81248"/>
        </w:tc>
      </w:tr>
      <w:tr w:rsidR="00A81248" w:rsidRPr="003A798E" w14:paraId="2E65089A" w14:textId="77777777" w:rsidTr="5B962731">
        <w:trPr>
          <w:trHeight w:val="7776"/>
        </w:trPr>
        <w:tc>
          <w:tcPr>
            <w:tcW w:w="5395" w:type="dxa"/>
          </w:tcPr>
          <w:p w14:paraId="4BA23FFC" w14:textId="77777777" w:rsidR="00A81248" w:rsidRPr="003A798E" w:rsidRDefault="00A81248"/>
        </w:tc>
        <w:tc>
          <w:tcPr>
            <w:tcW w:w="5395" w:type="dxa"/>
          </w:tcPr>
          <w:p w14:paraId="2A7D925F" w14:textId="77777777" w:rsidR="00A81248" w:rsidRPr="003A798E" w:rsidRDefault="00A81248"/>
        </w:tc>
      </w:tr>
      <w:tr w:rsidR="00A81248" w:rsidRPr="003A798E" w14:paraId="23FD3E34" w14:textId="77777777" w:rsidTr="5B962731">
        <w:trPr>
          <w:trHeight w:val="1299"/>
        </w:trPr>
        <w:tc>
          <w:tcPr>
            <w:tcW w:w="5395" w:type="dxa"/>
          </w:tcPr>
          <w:p w14:paraId="7507B75C" w14:textId="77777777" w:rsidR="00A81248" w:rsidRPr="003A798E" w:rsidRDefault="00A81248"/>
        </w:tc>
        <w:tc>
          <w:tcPr>
            <w:tcW w:w="5395" w:type="dxa"/>
          </w:tcPr>
          <w:p w14:paraId="44124633" w14:textId="1B9DB1CC" w:rsidR="00A81248" w:rsidRPr="000A2A69" w:rsidRDefault="00A91406" w:rsidP="00A81248">
            <w:pPr>
              <w:pStyle w:val="Heading2"/>
            </w:pPr>
            <w:r>
              <w:t>28 March 2025</w:t>
            </w:r>
          </w:p>
          <w:p w14:paraId="0C1BDD16" w14:textId="3E32E9D6" w:rsidR="00A81248" w:rsidRPr="003A798E" w:rsidRDefault="00A91406" w:rsidP="00637665">
            <w:pPr>
              <w:pStyle w:val="Heading2"/>
            </w:pPr>
            <w:r>
              <w:t>CSC2001F</w:t>
            </w:r>
          </w:p>
        </w:tc>
      </w:tr>
      <w:tr w:rsidR="00A81248" w:rsidRPr="00D26C99" w14:paraId="69317F30" w14:textId="77777777" w:rsidTr="5B962731">
        <w:trPr>
          <w:trHeight w:val="1402"/>
        </w:trPr>
        <w:tc>
          <w:tcPr>
            <w:tcW w:w="5395" w:type="dxa"/>
          </w:tcPr>
          <w:p w14:paraId="454826FC" w14:textId="77777777" w:rsidR="00A81248" w:rsidRPr="003A798E" w:rsidRDefault="00A81248"/>
        </w:tc>
        <w:tc>
          <w:tcPr>
            <w:tcW w:w="5395" w:type="dxa"/>
          </w:tcPr>
          <w:p w14:paraId="7C0C6012" w14:textId="068DAD83" w:rsidR="00A81248" w:rsidRPr="000A2A69" w:rsidRDefault="00A91406" w:rsidP="00A81248">
            <w:pPr>
              <w:pStyle w:val="Heading2"/>
              <w:rPr>
                <w:lang w:val="fr-FR"/>
              </w:rPr>
            </w:pPr>
            <w:r>
              <w:t>Themba Shongwe</w:t>
            </w:r>
          </w:p>
          <w:p w14:paraId="01CE7A2B" w14:textId="5EE8355C" w:rsidR="00A81248" w:rsidRPr="00A059BA" w:rsidRDefault="00A91406" w:rsidP="00637665">
            <w:pPr>
              <w:pStyle w:val="Heading2"/>
              <w:rPr>
                <w:lang w:val="fr-FR"/>
              </w:rPr>
            </w:pPr>
            <w:r>
              <w:t>SHNTHE021</w:t>
            </w:r>
          </w:p>
        </w:tc>
      </w:tr>
    </w:tbl>
    <w:p w14:paraId="2AE93DCA" w14:textId="77777777" w:rsidR="00154224" w:rsidRPr="00A059BA" w:rsidRDefault="00154224">
      <w:pPr>
        <w:rPr>
          <w:lang w:val="fr-FR"/>
        </w:rPr>
      </w:pPr>
    </w:p>
    <w:p w14:paraId="50F447B2"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D26C99" w14:paraId="497ED96E" w14:textId="77777777" w:rsidTr="5B962731">
        <w:trPr>
          <w:trHeight w:val="441"/>
        </w:trPr>
        <w:tc>
          <w:tcPr>
            <w:tcW w:w="421" w:type="dxa"/>
            <w:shd w:val="clear" w:color="auto" w:fill="EDF0F4" w:themeFill="accent3"/>
          </w:tcPr>
          <w:p w14:paraId="466F6549" w14:textId="77777777" w:rsidR="00A81248" w:rsidRPr="00A059BA" w:rsidRDefault="00A81248">
            <w:pPr>
              <w:rPr>
                <w:lang w:val="fr-FR"/>
              </w:rPr>
            </w:pPr>
          </w:p>
        </w:tc>
        <w:tc>
          <w:tcPr>
            <w:tcW w:w="4912" w:type="dxa"/>
            <w:shd w:val="clear" w:color="auto" w:fill="EDF0F4" w:themeFill="accent3"/>
          </w:tcPr>
          <w:p w14:paraId="3A8D7165" w14:textId="77777777" w:rsidR="00A81248" w:rsidRPr="00A059BA" w:rsidRDefault="00A81248">
            <w:pPr>
              <w:rPr>
                <w:lang w:val="fr-FR"/>
              </w:rPr>
            </w:pPr>
          </w:p>
        </w:tc>
        <w:tc>
          <w:tcPr>
            <w:tcW w:w="4912" w:type="dxa"/>
            <w:shd w:val="clear" w:color="auto" w:fill="EDF0F4" w:themeFill="accent3"/>
          </w:tcPr>
          <w:p w14:paraId="5F43FB4B" w14:textId="77777777" w:rsidR="00A81248" w:rsidRPr="00A059BA" w:rsidRDefault="00A81248">
            <w:pPr>
              <w:rPr>
                <w:lang w:val="fr-FR"/>
              </w:rPr>
            </w:pPr>
          </w:p>
        </w:tc>
        <w:tc>
          <w:tcPr>
            <w:tcW w:w="421" w:type="dxa"/>
            <w:shd w:val="clear" w:color="auto" w:fill="EDF0F4" w:themeFill="accent3"/>
          </w:tcPr>
          <w:p w14:paraId="4E0C50A6" w14:textId="77777777" w:rsidR="00A81248" w:rsidRPr="00A059BA" w:rsidRDefault="00A81248">
            <w:pPr>
              <w:rPr>
                <w:lang w:val="fr-FR"/>
              </w:rPr>
            </w:pPr>
          </w:p>
        </w:tc>
      </w:tr>
    </w:tbl>
    <w:p w14:paraId="07C3316A" w14:textId="77777777" w:rsidR="000E72CC" w:rsidRDefault="000E72CC" w:rsidP="000E72CC">
      <w:pPr>
        <w:rPr>
          <w:b/>
          <w:bCs/>
          <w:lang w:val="en-ZA"/>
        </w:rPr>
      </w:pPr>
      <w:r w:rsidRPr="000E72CC">
        <w:rPr>
          <w:b/>
          <w:bCs/>
          <w:lang w:val="en-ZA"/>
        </w:rPr>
        <w:t>Introduction:</w:t>
      </w:r>
    </w:p>
    <w:p w14:paraId="6AC29637" w14:textId="77777777" w:rsidR="000E72CC" w:rsidRPr="000E72CC" w:rsidRDefault="000E72CC" w:rsidP="000E72CC">
      <w:pPr>
        <w:rPr>
          <w:lang w:val="en-ZA"/>
        </w:rPr>
      </w:pPr>
    </w:p>
    <w:p w14:paraId="664B76B0" w14:textId="77777777" w:rsidR="000E72CC" w:rsidRPr="000E72CC" w:rsidRDefault="000E72CC" w:rsidP="000E72CC">
      <w:pPr>
        <w:rPr>
          <w:lang w:val="en-ZA"/>
        </w:rPr>
      </w:pPr>
      <w:r w:rsidRPr="000E72CC">
        <w:rPr>
          <w:lang w:val="en-ZA"/>
        </w:rPr>
        <w:t>In this assignment, we explored the implementation of an AVL Tree, a self-balancing variant of the Binary Search Tree (BST). The primary objective was to assess my understanding in two key areas:</w:t>
      </w:r>
    </w:p>
    <w:p w14:paraId="78152D34" w14:textId="77777777" w:rsidR="000E72CC" w:rsidRPr="000E72CC" w:rsidRDefault="000E72CC" w:rsidP="000E72CC">
      <w:pPr>
        <w:numPr>
          <w:ilvl w:val="0"/>
          <w:numId w:val="8"/>
        </w:numPr>
        <w:rPr>
          <w:lang w:val="en-ZA"/>
        </w:rPr>
      </w:pPr>
      <w:r w:rsidRPr="000E72CC">
        <w:rPr>
          <w:lang w:val="en-ZA"/>
        </w:rPr>
        <w:t>Implementing fundamental AVL Tree operations, including insertion, deletion (though not heavily used in this assignment), and rotations to maintain balance.</w:t>
      </w:r>
    </w:p>
    <w:p w14:paraId="5F7419FA" w14:textId="7E516B12" w:rsidR="000E72CC" w:rsidRPr="000E72CC" w:rsidRDefault="000E72CC" w:rsidP="000E72CC">
      <w:pPr>
        <w:numPr>
          <w:ilvl w:val="0"/>
          <w:numId w:val="8"/>
        </w:numPr>
        <w:rPr>
          <w:lang w:val="en-ZA"/>
        </w:rPr>
      </w:pPr>
      <w:r w:rsidRPr="000E72CC">
        <w:rPr>
          <w:lang w:val="en-ZA"/>
        </w:rPr>
        <w:t>Analysing</w:t>
      </w:r>
      <w:r w:rsidRPr="000E72CC">
        <w:rPr>
          <w:lang w:val="en-ZA"/>
        </w:rPr>
        <w:t xml:space="preserve"> and comparing the AVL Tree’s efficiency with other tree structures in terms of time complexity and performance.</w:t>
      </w:r>
    </w:p>
    <w:p w14:paraId="04156FDB" w14:textId="77777777" w:rsidR="000E72CC" w:rsidRPr="000E72CC" w:rsidRDefault="000E72CC" w:rsidP="000E72CC">
      <w:pPr>
        <w:rPr>
          <w:lang w:val="en-ZA"/>
        </w:rPr>
      </w:pPr>
      <w:r w:rsidRPr="000E72CC">
        <w:rPr>
          <w:b/>
          <w:bCs/>
          <w:lang w:val="en-ZA"/>
        </w:rPr>
        <w:t>Aim:</w:t>
      </w:r>
    </w:p>
    <w:p w14:paraId="4570C47A" w14:textId="77777777" w:rsidR="000E72CC" w:rsidRPr="000E72CC" w:rsidRDefault="000E72CC" w:rsidP="000E72CC">
      <w:pPr>
        <w:rPr>
          <w:lang w:val="en-ZA"/>
        </w:rPr>
      </w:pPr>
      <w:r w:rsidRPr="000E72CC">
        <w:rPr>
          <w:lang w:val="en-ZA"/>
        </w:rPr>
        <w:t>The goal of this assignment was to implement a program that:</w:t>
      </w:r>
    </w:p>
    <w:p w14:paraId="122E64B3" w14:textId="77777777" w:rsidR="000E72CC" w:rsidRPr="000E72CC" w:rsidRDefault="000E72CC" w:rsidP="000E72CC">
      <w:pPr>
        <w:numPr>
          <w:ilvl w:val="0"/>
          <w:numId w:val="9"/>
        </w:numPr>
        <w:rPr>
          <w:lang w:val="en-ZA"/>
        </w:rPr>
      </w:pPr>
      <w:r w:rsidRPr="000E72CC">
        <w:rPr>
          <w:lang w:val="en-ZA"/>
        </w:rPr>
        <w:t>Creates and inserts line objects into an AVL Tree.</w:t>
      </w:r>
    </w:p>
    <w:p w14:paraId="18D9DB7B" w14:textId="77777777" w:rsidR="000E72CC" w:rsidRPr="000E72CC" w:rsidRDefault="000E72CC" w:rsidP="000E72CC">
      <w:pPr>
        <w:numPr>
          <w:ilvl w:val="0"/>
          <w:numId w:val="9"/>
        </w:numPr>
        <w:rPr>
          <w:lang w:val="en-ZA"/>
        </w:rPr>
      </w:pPr>
      <w:r w:rsidRPr="000E72CC">
        <w:rPr>
          <w:lang w:val="en-ZA"/>
        </w:rPr>
        <w:t>Performs search queries using terms from a text file.</w:t>
      </w:r>
    </w:p>
    <w:p w14:paraId="78C5B6DA" w14:textId="77777777" w:rsidR="000E72CC" w:rsidRDefault="000E72CC" w:rsidP="000E72CC">
      <w:pPr>
        <w:numPr>
          <w:ilvl w:val="0"/>
          <w:numId w:val="9"/>
        </w:numPr>
        <w:rPr>
          <w:lang w:val="en-ZA"/>
        </w:rPr>
      </w:pPr>
      <w:r w:rsidRPr="000E72CC">
        <w:rPr>
          <w:lang w:val="en-ZA"/>
        </w:rPr>
        <w:t>Provides appropriate responses based on search results.</w:t>
      </w:r>
    </w:p>
    <w:p w14:paraId="5941FF17" w14:textId="77777777" w:rsidR="00CA760D" w:rsidRPr="000E72CC" w:rsidRDefault="00CA760D" w:rsidP="00CA760D">
      <w:pPr>
        <w:ind w:left="720"/>
        <w:rPr>
          <w:lang w:val="en-ZA"/>
        </w:rPr>
      </w:pPr>
    </w:p>
    <w:p w14:paraId="5404B9BD" w14:textId="77777777" w:rsidR="000E72CC" w:rsidRPr="000E72CC" w:rsidRDefault="000E72CC" w:rsidP="000E72CC">
      <w:pPr>
        <w:rPr>
          <w:lang w:val="en-ZA"/>
        </w:rPr>
      </w:pPr>
      <w:r w:rsidRPr="000E72CC">
        <w:rPr>
          <w:b/>
          <w:bCs/>
          <w:lang w:val="en-ZA"/>
        </w:rPr>
        <w:t>Object-Oriented Design:</w:t>
      </w:r>
    </w:p>
    <w:p w14:paraId="54565AE8" w14:textId="77777777" w:rsidR="000E72CC" w:rsidRDefault="000E72CC" w:rsidP="000E72CC">
      <w:pPr>
        <w:rPr>
          <w:lang w:val="en-ZA"/>
        </w:rPr>
      </w:pPr>
      <w:r w:rsidRPr="000E72CC">
        <w:rPr>
          <w:lang w:val="en-ZA"/>
        </w:rPr>
        <w:t>The project consists of four key programs: datastore, GenericsKbAVLAppPart1, GenericsKbAVLApp, and plotter. These were essential in developing functional programs for both parts of the assignment while leveraging the AVL Tree class provided by the University of Cape Town (with some modifications to the original implementation).</w:t>
      </w:r>
    </w:p>
    <w:p w14:paraId="37E1528A" w14:textId="77777777" w:rsidR="00CA760D" w:rsidRPr="000E72CC" w:rsidRDefault="00CA760D" w:rsidP="000E72CC">
      <w:pPr>
        <w:rPr>
          <w:lang w:val="en-ZA"/>
        </w:rPr>
      </w:pPr>
    </w:p>
    <w:p w14:paraId="0FEA488E" w14:textId="77777777" w:rsidR="000E72CC" w:rsidRPr="000E72CC" w:rsidRDefault="000E72CC" w:rsidP="000E72CC">
      <w:pPr>
        <w:rPr>
          <w:b/>
          <w:bCs/>
          <w:u w:val="single"/>
          <w:lang w:val="en-ZA"/>
        </w:rPr>
      </w:pPr>
      <w:r w:rsidRPr="000E72CC">
        <w:rPr>
          <w:b/>
          <w:bCs/>
          <w:u w:val="single"/>
          <w:lang w:val="en-ZA"/>
        </w:rPr>
        <w:t>Program Descriptions:</w:t>
      </w:r>
    </w:p>
    <w:p w14:paraId="29EE33FF" w14:textId="77777777" w:rsidR="000E72CC" w:rsidRPr="000E72CC" w:rsidRDefault="000E72CC" w:rsidP="000E72CC">
      <w:pPr>
        <w:rPr>
          <w:lang w:val="en-ZA"/>
        </w:rPr>
      </w:pPr>
      <w:r w:rsidRPr="000E72CC">
        <w:rPr>
          <w:b/>
          <w:bCs/>
          <w:lang w:val="en-ZA"/>
        </w:rPr>
        <w:t>1. datastore.java:</w:t>
      </w:r>
    </w:p>
    <w:p w14:paraId="324D9142" w14:textId="77777777" w:rsidR="000E72CC" w:rsidRPr="000E72CC" w:rsidRDefault="000E72CC" w:rsidP="000E72CC">
      <w:pPr>
        <w:numPr>
          <w:ilvl w:val="0"/>
          <w:numId w:val="10"/>
        </w:numPr>
        <w:rPr>
          <w:lang w:val="en-ZA"/>
        </w:rPr>
      </w:pPr>
      <w:r w:rsidRPr="000E72CC">
        <w:rPr>
          <w:lang w:val="en-ZA"/>
        </w:rPr>
        <w:t>Implements the Comparable interface.</w:t>
      </w:r>
    </w:p>
    <w:p w14:paraId="64CA5FB9" w14:textId="77777777" w:rsidR="000E72CC" w:rsidRDefault="000E72CC" w:rsidP="000E72CC">
      <w:pPr>
        <w:numPr>
          <w:ilvl w:val="0"/>
          <w:numId w:val="10"/>
        </w:numPr>
        <w:rPr>
          <w:lang w:val="en-ZA"/>
        </w:rPr>
      </w:pPr>
      <w:r w:rsidRPr="000E72CC">
        <w:rPr>
          <w:lang w:val="en-ZA"/>
        </w:rPr>
        <w:t>Used to create GenericsKB objects, facilitating efficient searching and retrieval of queried lines.</w:t>
      </w:r>
    </w:p>
    <w:p w14:paraId="53A1C3BF" w14:textId="77777777" w:rsidR="00CA760D" w:rsidRPr="000E72CC" w:rsidRDefault="00CA760D" w:rsidP="00CA760D">
      <w:pPr>
        <w:ind w:left="720"/>
        <w:rPr>
          <w:lang w:val="en-ZA"/>
        </w:rPr>
      </w:pPr>
    </w:p>
    <w:p w14:paraId="42C738BD" w14:textId="77777777" w:rsidR="000E72CC" w:rsidRPr="000E72CC" w:rsidRDefault="000E72CC" w:rsidP="000E72CC">
      <w:pPr>
        <w:rPr>
          <w:lang w:val="en-ZA"/>
        </w:rPr>
      </w:pPr>
      <w:r w:rsidRPr="000E72CC">
        <w:rPr>
          <w:b/>
          <w:bCs/>
          <w:lang w:val="en-ZA"/>
        </w:rPr>
        <w:t>2. GenericsKbAVLAppPart1.java:</w:t>
      </w:r>
    </w:p>
    <w:p w14:paraId="6FD88027" w14:textId="77777777" w:rsidR="000E72CC" w:rsidRPr="000E72CC" w:rsidRDefault="000E72CC" w:rsidP="000E72CC">
      <w:pPr>
        <w:numPr>
          <w:ilvl w:val="0"/>
          <w:numId w:val="11"/>
        </w:numPr>
        <w:rPr>
          <w:lang w:val="en-ZA"/>
        </w:rPr>
      </w:pPr>
      <w:r w:rsidRPr="000E72CC">
        <w:rPr>
          <w:lang w:val="en-ZA"/>
        </w:rPr>
        <w:t>Utilizes AVLTree.java to create and manage an AVL Tree.</w:t>
      </w:r>
    </w:p>
    <w:p w14:paraId="5FB93BAC" w14:textId="77777777" w:rsidR="000E72CC" w:rsidRPr="000E72CC" w:rsidRDefault="000E72CC" w:rsidP="000E72CC">
      <w:pPr>
        <w:numPr>
          <w:ilvl w:val="0"/>
          <w:numId w:val="11"/>
        </w:numPr>
        <w:rPr>
          <w:lang w:val="en-ZA"/>
        </w:rPr>
      </w:pPr>
      <w:r w:rsidRPr="000E72CC">
        <w:rPr>
          <w:lang w:val="en-ZA"/>
        </w:rPr>
        <w:t>Reads GenericsKB.txt and inserts each line as a dataStore object into the tree.</w:t>
      </w:r>
    </w:p>
    <w:p w14:paraId="603317B7" w14:textId="77777777" w:rsidR="000E72CC" w:rsidRDefault="000E72CC" w:rsidP="000E72CC">
      <w:pPr>
        <w:numPr>
          <w:ilvl w:val="0"/>
          <w:numId w:val="11"/>
        </w:numPr>
        <w:rPr>
          <w:lang w:val="en-ZA"/>
        </w:rPr>
      </w:pPr>
      <w:r w:rsidRPr="000E72CC">
        <w:rPr>
          <w:lang w:val="en-ZA"/>
        </w:rPr>
        <w:t>Searches for terms from a separate query file (query.txt), which contains a selection of query terms from GenericsKB-queries.txt.</w:t>
      </w:r>
    </w:p>
    <w:p w14:paraId="0D55C1FF" w14:textId="77777777" w:rsidR="00CA760D" w:rsidRPr="000E72CC" w:rsidRDefault="00CA760D" w:rsidP="00CA760D">
      <w:pPr>
        <w:ind w:left="720"/>
        <w:rPr>
          <w:lang w:val="en-ZA"/>
        </w:rPr>
      </w:pPr>
    </w:p>
    <w:p w14:paraId="2321A657" w14:textId="77777777" w:rsidR="000E72CC" w:rsidRPr="000E72CC" w:rsidRDefault="000E72CC" w:rsidP="000E72CC">
      <w:pPr>
        <w:rPr>
          <w:lang w:val="en-ZA"/>
        </w:rPr>
      </w:pPr>
      <w:r w:rsidRPr="000E72CC">
        <w:rPr>
          <w:b/>
          <w:bCs/>
          <w:lang w:val="en-ZA"/>
        </w:rPr>
        <w:t>3. GenericsKbAVLApp.java:</w:t>
      </w:r>
    </w:p>
    <w:p w14:paraId="5CF72FCB" w14:textId="77777777" w:rsidR="000E72CC" w:rsidRPr="000E72CC" w:rsidRDefault="000E72CC" w:rsidP="000E72CC">
      <w:pPr>
        <w:numPr>
          <w:ilvl w:val="0"/>
          <w:numId w:val="12"/>
        </w:numPr>
        <w:rPr>
          <w:lang w:val="en-ZA"/>
        </w:rPr>
      </w:pPr>
      <w:r w:rsidRPr="000E72CC">
        <w:rPr>
          <w:lang w:val="en-ZA"/>
        </w:rPr>
        <w:t>Also leverages AVLTree.java.</w:t>
      </w:r>
    </w:p>
    <w:p w14:paraId="11F176EF" w14:textId="77777777" w:rsidR="000E72CC" w:rsidRPr="000E72CC" w:rsidRDefault="000E72CC" w:rsidP="000E72CC">
      <w:pPr>
        <w:numPr>
          <w:ilvl w:val="0"/>
          <w:numId w:val="12"/>
        </w:numPr>
        <w:rPr>
          <w:lang w:val="en-ZA"/>
        </w:rPr>
      </w:pPr>
      <w:r w:rsidRPr="000E72CC">
        <w:rPr>
          <w:lang w:val="en-ZA"/>
        </w:rPr>
        <w:t>Focuses on testing whether AVL Tree operations (insertion and searching) adhere to their theoretical time complexities:</w:t>
      </w:r>
    </w:p>
    <w:p w14:paraId="776C6FC9" w14:textId="77777777" w:rsidR="000E72CC" w:rsidRPr="000E72CC" w:rsidRDefault="000E72CC" w:rsidP="000E72CC">
      <w:pPr>
        <w:numPr>
          <w:ilvl w:val="1"/>
          <w:numId w:val="12"/>
        </w:numPr>
        <w:rPr>
          <w:lang w:val="en-ZA"/>
        </w:rPr>
      </w:pPr>
      <w:proofErr w:type="gramStart"/>
      <w:r w:rsidRPr="000E72CC">
        <w:rPr>
          <w:lang w:val="en-ZA"/>
        </w:rPr>
        <w:t>O(</w:t>
      </w:r>
      <w:proofErr w:type="gramEnd"/>
      <w:r w:rsidRPr="000E72CC">
        <w:rPr>
          <w:lang w:val="en-ZA"/>
        </w:rPr>
        <w:t>log n) for both worst and average cases.</w:t>
      </w:r>
    </w:p>
    <w:p w14:paraId="16095E5E" w14:textId="77777777" w:rsidR="000E72CC" w:rsidRPr="000E72CC" w:rsidRDefault="000E72CC" w:rsidP="000E72CC">
      <w:pPr>
        <w:numPr>
          <w:ilvl w:val="1"/>
          <w:numId w:val="12"/>
        </w:numPr>
        <w:rPr>
          <w:lang w:val="en-ZA"/>
        </w:rPr>
      </w:pPr>
      <w:proofErr w:type="gramStart"/>
      <w:r w:rsidRPr="000E72CC">
        <w:rPr>
          <w:lang w:val="en-ZA"/>
        </w:rPr>
        <w:t>O(</w:t>
      </w:r>
      <w:proofErr w:type="gramEnd"/>
      <w:r w:rsidRPr="000E72CC">
        <w:rPr>
          <w:lang w:val="en-ZA"/>
        </w:rPr>
        <w:t>1) for the best case.</w:t>
      </w:r>
    </w:p>
    <w:p w14:paraId="007608CE" w14:textId="77777777" w:rsidR="000E72CC" w:rsidRPr="000E72CC" w:rsidRDefault="000E72CC" w:rsidP="000E72CC">
      <w:pPr>
        <w:numPr>
          <w:ilvl w:val="0"/>
          <w:numId w:val="12"/>
        </w:numPr>
        <w:rPr>
          <w:lang w:val="en-ZA"/>
        </w:rPr>
      </w:pPr>
      <w:r w:rsidRPr="000E72CC">
        <w:rPr>
          <w:lang w:val="en-ZA"/>
        </w:rPr>
        <w:t xml:space="preserve">Implements the </w:t>
      </w:r>
      <w:proofErr w:type="gramStart"/>
      <w:r w:rsidRPr="000E72CC">
        <w:rPr>
          <w:lang w:val="en-ZA"/>
        </w:rPr>
        <w:t>load(</w:t>
      </w:r>
      <w:proofErr w:type="gramEnd"/>
      <w:r w:rsidRPr="000E72CC">
        <w:rPr>
          <w:lang w:val="en-ZA"/>
        </w:rPr>
        <w:t>) method, which:</w:t>
      </w:r>
    </w:p>
    <w:p w14:paraId="4B3C7358" w14:textId="77777777" w:rsidR="000E72CC" w:rsidRPr="000E72CC" w:rsidRDefault="000E72CC" w:rsidP="000E72CC">
      <w:pPr>
        <w:numPr>
          <w:ilvl w:val="1"/>
          <w:numId w:val="12"/>
        </w:numPr>
        <w:rPr>
          <w:lang w:val="en-ZA"/>
        </w:rPr>
      </w:pPr>
      <w:r w:rsidRPr="000E72CC">
        <w:rPr>
          <w:lang w:val="en-ZA"/>
        </w:rPr>
        <w:t>Loads knowledge base data into an AVL tree.</w:t>
      </w:r>
    </w:p>
    <w:p w14:paraId="6921CCC3" w14:textId="77777777" w:rsidR="000E72CC" w:rsidRPr="000E72CC" w:rsidRDefault="000E72CC" w:rsidP="000E72CC">
      <w:pPr>
        <w:numPr>
          <w:ilvl w:val="1"/>
          <w:numId w:val="12"/>
        </w:numPr>
        <w:rPr>
          <w:lang w:val="en-ZA"/>
        </w:rPr>
      </w:pPr>
      <w:r w:rsidRPr="000E72CC">
        <w:rPr>
          <w:lang w:val="en-ZA"/>
        </w:rPr>
        <w:lastRenderedPageBreak/>
        <w:t>Evaluates performance across various dataset sizes.</w:t>
      </w:r>
    </w:p>
    <w:p w14:paraId="76419B3D" w14:textId="7745072E" w:rsidR="00CA760D" w:rsidRDefault="000E72CC" w:rsidP="00CA760D">
      <w:pPr>
        <w:numPr>
          <w:ilvl w:val="1"/>
          <w:numId w:val="12"/>
        </w:numPr>
        <w:rPr>
          <w:lang w:val="en-ZA"/>
        </w:rPr>
      </w:pPr>
      <w:r w:rsidRPr="000E72CC">
        <w:rPr>
          <w:lang w:val="en-ZA"/>
        </w:rPr>
        <w:t>Generates query results.</w:t>
      </w:r>
    </w:p>
    <w:p w14:paraId="38C1DFCA" w14:textId="77777777" w:rsidR="00CA760D" w:rsidRDefault="00CA760D" w:rsidP="00CA760D">
      <w:pPr>
        <w:rPr>
          <w:lang w:val="en-ZA"/>
        </w:rPr>
      </w:pPr>
    </w:p>
    <w:p w14:paraId="7109EF56" w14:textId="77777777" w:rsidR="00CA760D" w:rsidRPr="000E72CC" w:rsidRDefault="00CA760D" w:rsidP="00CA760D">
      <w:pPr>
        <w:rPr>
          <w:lang w:val="en-ZA"/>
        </w:rPr>
      </w:pPr>
    </w:p>
    <w:p w14:paraId="6CD8C884" w14:textId="77777777" w:rsidR="000E72CC" w:rsidRPr="000E72CC" w:rsidRDefault="000E72CC" w:rsidP="000E72CC">
      <w:pPr>
        <w:rPr>
          <w:lang w:val="en-ZA"/>
        </w:rPr>
      </w:pPr>
      <w:r w:rsidRPr="000E72CC">
        <w:rPr>
          <w:b/>
          <w:bCs/>
          <w:lang w:val="en-ZA"/>
        </w:rPr>
        <w:t>Process Overview:</w:t>
      </w:r>
    </w:p>
    <w:p w14:paraId="539165F7" w14:textId="77777777" w:rsidR="000E72CC" w:rsidRPr="000E72CC" w:rsidRDefault="000E72CC" w:rsidP="000E72CC">
      <w:pPr>
        <w:numPr>
          <w:ilvl w:val="1"/>
          <w:numId w:val="12"/>
        </w:numPr>
        <w:rPr>
          <w:lang w:val="en-ZA"/>
        </w:rPr>
      </w:pPr>
      <w:r w:rsidRPr="000E72CC">
        <w:rPr>
          <w:lang w:val="en-ZA"/>
        </w:rPr>
        <w:t>Initializes insertion and search operation counters (</w:t>
      </w:r>
      <w:proofErr w:type="spellStart"/>
      <w:r w:rsidRPr="000E72CC">
        <w:rPr>
          <w:lang w:val="en-ZA"/>
        </w:rPr>
        <w:t>inArray</w:t>
      </w:r>
      <w:proofErr w:type="spellEnd"/>
      <w:r w:rsidRPr="000E72CC">
        <w:rPr>
          <w:lang w:val="en-ZA"/>
        </w:rPr>
        <w:t xml:space="preserve"> and </w:t>
      </w:r>
      <w:proofErr w:type="spellStart"/>
      <w:r w:rsidRPr="000E72CC">
        <w:rPr>
          <w:lang w:val="en-ZA"/>
        </w:rPr>
        <w:t>seArray</w:t>
      </w:r>
      <w:proofErr w:type="spellEnd"/>
      <w:r w:rsidRPr="000E72CC">
        <w:rPr>
          <w:lang w:val="en-ZA"/>
        </w:rPr>
        <w:t>).</w:t>
      </w:r>
    </w:p>
    <w:p w14:paraId="0C0191DF" w14:textId="77777777" w:rsidR="000E72CC" w:rsidRPr="000E72CC" w:rsidRDefault="000E72CC" w:rsidP="000E72CC">
      <w:pPr>
        <w:numPr>
          <w:ilvl w:val="1"/>
          <w:numId w:val="12"/>
        </w:numPr>
        <w:rPr>
          <w:lang w:val="en-ZA"/>
        </w:rPr>
      </w:pPr>
      <w:r w:rsidRPr="000E72CC">
        <w:rPr>
          <w:lang w:val="en-ZA"/>
        </w:rPr>
        <w:t>Defines test dataset sizes (subSize = [5, 15, ..., 50,000]).</w:t>
      </w:r>
    </w:p>
    <w:p w14:paraId="3345C306" w14:textId="77777777" w:rsidR="000E72CC" w:rsidRPr="000E72CC" w:rsidRDefault="000E72CC" w:rsidP="000E72CC">
      <w:pPr>
        <w:numPr>
          <w:ilvl w:val="1"/>
          <w:numId w:val="12"/>
        </w:numPr>
        <w:rPr>
          <w:lang w:val="en-ZA"/>
        </w:rPr>
      </w:pPr>
      <w:r w:rsidRPr="000E72CC">
        <w:rPr>
          <w:lang w:val="en-ZA"/>
        </w:rPr>
        <w:t>Reads GenericsKB.txt into genericsArray, tracking line count (lineCounter).</w:t>
      </w:r>
    </w:p>
    <w:p w14:paraId="16577AB3" w14:textId="77777777" w:rsidR="000E72CC" w:rsidRPr="000E72CC" w:rsidRDefault="000E72CC" w:rsidP="000E72CC">
      <w:pPr>
        <w:numPr>
          <w:ilvl w:val="1"/>
          <w:numId w:val="12"/>
        </w:numPr>
        <w:rPr>
          <w:lang w:val="en-ZA"/>
        </w:rPr>
      </w:pPr>
      <w:r w:rsidRPr="000E72CC">
        <w:rPr>
          <w:lang w:val="en-ZA"/>
        </w:rPr>
        <w:t>For each dataset size:</w:t>
      </w:r>
    </w:p>
    <w:p w14:paraId="350ADD60" w14:textId="77777777" w:rsidR="000E72CC" w:rsidRPr="000E72CC" w:rsidRDefault="000E72CC" w:rsidP="000E72CC">
      <w:pPr>
        <w:numPr>
          <w:ilvl w:val="2"/>
          <w:numId w:val="12"/>
        </w:numPr>
        <w:rPr>
          <w:lang w:val="en-ZA"/>
        </w:rPr>
      </w:pPr>
      <w:r w:rsidRPr="000E72CC">
        <w:rPr>
          <w:lang w:val="en-ZA"/>
        </w:rPr>
        <w:t>Clears and resets the AVL Tree and operation counters.</w:t>
      </w:r>
    </w:p>
    <w:p w14:paraId="7CDB7620" w14:textId="77777777" w:rsidR="000E72CC" w:rsidRPr="000E72CC" w:rsidRDefault="000E72CC" w:rsidP="000E72CC">
      <w:pPr>
        <w:numPr>
          <w:ilvl w:val="2"/>
          <w:numId w:val="12"/>
        </w:numPr>
        <w:rPr>
          <w:lang w:val="en-ZA"/>
        </w:rPr>
      </w:pPr>
      <w:r w:rsidRPr="000E72CC">
        <w:rPr>
          <w:lang w:val="en-ZA"/>
        </w:rPr>
        <w:t>Randomly shuffles data using Collections.shuffle.</w:t>
      </w:r>
    </w:p>
    <w:p w14:paraId="0A4FAA0E" w14:textId="77777777" w:rsidR="000E72CC" w:rsidRPr="000E72CC" w:rsidRDefault="000E72CC" w:rsidP="000E72CC">
      <w:pPr>
        <w:numPr>
          <w:ilvl w:val="2"/>
          <w:numId w:val="12"/>
        </w:numPr>
        <w:rPr>
          <w:lang w:val="en-ZA"/>
        </w:rPr>
      </w:pPr>
      <w:r w:rsidRPr="000E72CC">
        <w:rPr>
          <w:lang w:val="en-ZA"/>
        </w:rPr>
        <w:t>Creates subset files (e.g., SubFile1.txt).</w:t>
      </w:r>
    </w:p>
    <w:p w14:paraId="2D3B9B73" w14:textId="77777777" w:rsidR="000E72CC" w:rsidRPr="000E72CC" w:rsidRDefault="000E72CC" w:rsidP="000E72CC">
      <w:pPr>
        <w:numPr>
          <w:ilvl w:val="2"/>
          <w:numId w:val="12"/>
        </w:numPr>
        <w:rPr>
          <w:lang w:val="en-ZA"/>
        </w:rPr>
      </w:pPr>
      <w:r w:rsidRPr="000E72CC">
        <w:rPr>
          <w:lang w:val="en-ZA"/>
        </w:rPr>
        <w:t>Inserts data lines (split into term, statement, and confidence) into the AVL Tree as dataStore objects.</w:t>
      </w:r>
    </w:p>
    <w:p w14:paraId="62C765BD" w14:textId="77777777" w:rsidR="000E72CC" w:rsidRPr="000E72CC" w:rsidRDefault="000E72CC" w:rsidP="000E72CC">
      <w:pPr>
        <w:numPr>
          <w:ilvl w:val="2"/>
          <w:numId w:val="12"/>
        </w:numPr>
        <w:rPr>
          <w:lang w:val="en-ZA"/>
        </w:rPr>
      </w:pPr>
      <w:r w:rsidRPr="000E72CC">
        <w:rPr>
          <w:lang w:val="en-ZA"/>
        </w:rPr>
        <w:t>Tracks insert operations (opCountInsert).</w:t>
      </w:r>
    </w:p>
    <w:p w14:paraId="1696F122" w14:textId="77777777" w:rsidR="000E72CC" w:rsidRPr="000E72CC" w:rsidRDefault="000E72CC" w:rsidP="000E72CC">
      <w:pPr>
        <w:numPr>
          <w:ilvl w:val="1"/>
          <w:numId w:val="12"/>
        </w:numPr>
        <w:rPr>
          <w:lang w:val="en-ZA"/>
        </w:rPr>
      </w:pPr>
      <w:r w:rsidRPr="000E72CC">
        <w:rPr>
          <w:lang w:val="en-ZA"/>
        </w:rPr>
        <w:t xml:space="preserve">Searches for query terms from GenericsKB-queries.txt using </w:t>
      </w:r>
      <w:proofErr w:type="gramStart"/>
      <w:r w:rsidRPr="000E72CC">
        <w:rPr>
          <w:lang w:val="en-ZA"/>
        </w:rPr>
        <w:t>tree.find</w:t>
      </w:r>
      <w:proofErr w:type="gramEnd"/>
      <w:r w:rsidRPr="000E72CC">
        <w:rPr>
          <w:lang w:val="en-ZA"/>
        </w:rPr>
        <w:t>().</w:t>
      </w:r>
    </w:p>
    <w:p w14:paraId="37AD674A" w14:textId="77777777" w:rsidR="000E72CC" w:rsidRPr="000E72CC" w:rsidRDefault="000E72CC" w:rsidP="000E72CC">
      <w:pPr>
        <w:numPr>
          <w:ilvl w:val="1"/>
          <w:numId w:val="12"/>
        </w:numPr>
        <w:rPr>
          <w:lang w:val="en-ZA"/>
        </w:rPr>
      </w:pPr>
      <w:r w:rsidRPr="000E72CC">
        <w:rPr>
          <w:lang w:val="en-ZA"/>
        </w:rPr>
        <w:t>Records search results in queryResults.txt, including matches, non-matches, and confidence scores.</w:t>
      </w:r>
    </w:p>
    <w:p w14:paraId="126055BB" w14:textId="77777777" w:rsidR="000E72CC" w:rsidRPr="000E72CC" w:rsidRDefault="000E72CC" w:rsidP="000E72CC">
      <w:pPr>
        <w:numPr>
          <w:ilvl w:val="1"/>
          <w:numId w:val="12"/>
        </w:numPr>
        <w:rPr>
          <w:lang w:val="en-ZA"/>
        </w:rPr>
      </w:pPr>
      <w:r w:rsidRPr="000E72CC">
        <w:rPr>
          <w:lang w:val="en-ZA"/>
        </w:rPr>
        <w:t>Logs performance metrics (opCountInsert and opCountSearch) in resulter.txt (CSV format) for visualization.</w:t>
      </w:r>
    </w:p>
    <w:p w14:paraId="14C5A43A" w14:textId="77777777" w:rsidR="000E72CC" w:rsidRDefault="000E72CC" w:rsidP="000E72CC">
      <w:pPr>
        <w:numPr>
          <w:ilvl w:val="1"/>
          <w:numId w:val="12"/>
        </w:numPr>
        <w:rPr>
          <w:lang w:val="en-ZA"/>
        </w:rPr>
      </w:pPr>
      <w:r w:rsidRPr="000E72CC">
        <w:rPr>
          <w:lang w:val="en-ZA"/>
        </w:rPr>
        <w:t>Uses plotter.py to analyze complexity (best, worst, and average cases).</w:t>
      </w:r>
    </w:p>
    <w:p w14:paraId="30DC031F" w14:textId="77777777" w:rsidR="00CA760D" w:rsidRPr="000E72CC" w:rsidRDefault="00CA760D" w:rsidP="00CA760D">
      <w:pPr>
        <w:ind w:left="1440"/>
        <w:rPr>
          <w:lang w:val="en-ZA"/>
        </w:rPr>
      </w:pPr>
    </w:p>
    <w:p w14:paraId="7D3A0EDF" w14:textId="77777777" w:rsidR="000E72CC" w:rsidRPr="000E72CC" w:rsidRDefault="000E72CC" w:rsidP="000E72CC">
      <w:pPr>
        <w:rPr>
          <w:lang w:val="en-ZA"/>
        </w:rPr>
      </w:pPr>
      <w:r w:rsidRPr="000E72CC">
        <w:rPr>
          <w:b/>
          <w:bCs/>
          <w:lang w:val="en-ZA"/>
        </w:rPr>
        <w:t>Generated Output Files:</w:t>
      </w:r>
    </w:p>
    <w:p w14:paraId="37597DFE" w14:textId="77777777" w:rsidR="000E72CC" w:rsidRPr="000E72CC" w:rsidRDefault="000E72CC" w:rsidP="000E72CC">
      <w:pPr>
        <w:numPr>
          <w:ilvl w:val="1"/>
          <w:numId w:val="12"/>
        </w:numPr>
        <w:rPr>
          <w:lang w:val="en-ZA"/>
        </w:rPr>
      </w:pPr>
      <w:proofErr w:type="gramStart"/>
      <w:r w:rsidRPr="000E72CC">
        <w:rPr>
          <w:lang w:val="en-ZA"/>
        </w:rPr>
        <w:t>SubFile{</w:t>
      </w:r>
      <w:proofErr w:type="gramEnd"/>
      <w:r w:rsidRPr="000E72CC">
        <w:rPr>
          <w:lang w:val="en-ZA"/>
        </w:rPr>
        <w:t>1-10}.txt (random subsets of GenericsKB.txt).</w:t>
      </w:r>
    </w:p>
    <w:p w14:paraId="7F435236" w14:textId="77777777" w:rsidR="000E72CC" w:rsidRPr="000E72CC" w:rsidRDefault="000E72CC" w:rsidP="000E72CC">
      <w:pPr>
        <w:numPr>
          <w:ilvl w:val="1"/>
          <w:numId w:val="12"/>
        </w:numPr>
        <w:rPr>
          <w:lang w:val="en-ZA"/>
        </w:rPr>
      </w:pPr>
      <w:r w:rsidRPr="000E72CC">
        <w:rPr>
          <w:lang w:val="en-ZA"/>
        </w:rPr>
        <w:t>queryResults.txt (query responses).</w:t>
      </w:r>
    </w:p>
    <w:p w14:paraId="62C1FCF1" w14:textId="1DDE0A54" w:rsidR="000E72CC" w:rsidRDefault="000E72CC" w:rsidP="000E72CC">
      <w:pPr>
        <w:numPr>
          <w:ilvl w:val="1"/>
          <w:numId w:val="12"/>
        </w:numPr>
        <w:rPr>
          <w:lang w:val="en-ZA"/>
        </w:rPr>
      </w:pPr>
      <w:r w:rsidRPr="000E72CC">
        <w:rPr>
          <w:lang w:val="en-ZA"/>
        </w:rPr>
        <w:t>resulter.txt (operation counts for complexity analysis).</w:t>
      </w:r>
    </w:p>
    <w:p w14:paraId="0A5AC7AC" w14:textId="77777777" w:rsidR="000E72CC" w:rsidRPr="000E72CC" w:rsidRDefault="000E72CC" w:rsidP="000E72CC">
      <w:pPr>
        <w:ind w:left="1440"/>
        <w:rPr>
          <w:lang w:val="en-ZA"/>
        </w:rPr>
      </w:pPr>
    </w:p>
    <w:p w14:paraId="5E63411B" w14:textId="77777777" w:rsidR="000E72CC" w:rsidRPr="000E72CC" w:rsidRDefault="000E72CC" w:rsidP="000E72CC">
      <w:pPr>
        <w:rPr>
          <w:lang w:val="en-ZA"/>
        </w:rPr>
      </w:pPr>
      <w:r w:rsidRPr="000E72CC">
        <w:rPr>
          <w:lang w:val="en-ZA"/>
        </w:rPr>
        <w:t>This structured approach ensures scalability testing, reproducibility through shuffled subsets, and a fully automated pipeline from data loading to performance analysis.</w:t>
      </w:r>
    </w:p>
    <w:p w14:paraId="20C5807A" w14:textId="77777777" w:rsidR="000E72CC" w:rsidRDefault="000E72CC" w:rsidP="000E72CC">
      <w:pPr>
        <w:rPr>
          <w:lang w:val="en-ZA"/>
        </w:rPr>
      </w:pPr>
      <w:r w:rsidRPr="000E72CC">
        <w:rPr>
          <w:b/>
          <w:bCs/>
          <w:lang w:val="en-ZA"/>
        </w:rPr>
        <w:t>Query Selection for Part 1:</w:t>
      </w:r>
      <w:r w:rsidRPr="000E72CC">
        <w:rPr>
          <w:lang w:val="en-ZA"/>
        </w:rPr>
        <w:t xml:space="preserve"> For verification, I selected 8 random queries from GenericsKB-queries.txt and added 2 custom queries to ensure coverage of both cases (found/not found).</w:t>
      </w:r>
    </w:p>
    <w:p w14:paraId="76ECEE5B" w14:textId="77777777" w:rsidR="00E47286" w:rsidRDefault="00E47286" w:rsidP="000E72CC">
      <w:pPr>
        <w:rPr>
          <w:lang w:val="en-ZA"/>
        </w:rPr>
      </w:pPr>
    </w:p>
    <w:p w14:paraId="509FFD04" w14:textId="1EC96005" w:rsidR="000E72CC" w:rsidRPr="000E72CC" w:rsidRDefault="000E72CC" w:rsidP="000E72CC">
      <w:pPr>
        <w:rPr>
          <w:lang w:val="en-ZA"/>
        </w:rPr>
      </w:pPr>
      <w:r>
        <w:rPr>
          <w:noProof/>
          <w:lang w:val="en-ZA"/>
        </w:rPr>
        <w:drawing>
          <wp:inline distT="0" distB="0" distL="0" distR="0" wp14:anchorId="2E756C05" wp14:editId="687C9382">
            <wp:extent cx="7779142" cy="1532890"/>
            <wp:effectExtent l="0" t="0" r="0" b="0"/>
            <wp:docPr id="1284189680"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89680" name="Picture 1" descr="A blue background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8307173" cy="1636939"/>
                    </a:xfrm>
                    <a:prstGeom prst="rect">
                      <a:avLst/>
                    </a:prstGeom>
                  </pic:spPr>
                </pic:pic>
              </a:graphicData>
            </a:graphic>
          </wp:inline>
        </w:drawing>
      </w:r>
    </w:p>
    <w:p w14:paraId="2E523F62" w14:textId="5CEF06FD" w:rsidR="000E72CC" w:rsidRDefault="00E47286" w:rsidP="000E72CC">
      <w:pPr>
        <w:rPr>
          <w:i/>
          <w:iCs/>
        </w:rPr>
      </w:pPr>
      <w:r w:rsidRPr="00E47286">
        <w:rPr>
          <w:i/>
          <w:iCs/>
        </w:rPr>
        <w:t>Results of search</w:t>
      </w:r>
    </w:p>
    <w:p w14:paraId="4941DE78" w14:textId="77777777" w:rsidR="00E47286" w:rsidRDefault="00E47286" w:rsidP="000E72CC">
      <w:pPr>
        <w:rPr>
          <w:i/>
          <w:iCs/>
        </w:rPr>
      </w:pPr>
    </w:p>
    <w:p w14:paraId="52410F56" w14:textId="77777777" w:rsidR="00E47286" w:rsidRDefault="00E47286" w:rsidP="000E72CC">
      <w:pPr>
        <w:rPr>
          <w:i/>
          <w:iCs/>
        </w:rPr>
      </w:pPr>
    </w:p>
    <w:p w14:paraId="74136AA6" w14:textId="77777777" w:rsidR="00E47286" w:rsidRPr="00E47286" w:rsidRDefault="00E47286" w:rsidP="00E47286">
      <w:pPr>
        <w:rPr>
          <w:lang w:val="en-ZA"/>
        </w:rPr>
      </w:pPr>
      <w:r w:rsidRPr="00E47286">
        <w:rPr>
          <w:b/>
          <w:bCs/>
          <w:lang w:val="en-ZA"/>
        </w:rPr>
        <w:lastRenderedPageBreak/>
        <w:t>Instrumentation Approach:</w:t>
      </w:r>
    </w:p>
    <w:p w14:paraId="27EF5027" w14:textId="77777777" w:rsidR="00E47286" w:rsidRPr="00E47286" w:rsidRDefault="00E47286" w:rsidP="00E47286">
      <w:pPr>
        <w:rPr>
          <w:lang w:val="en-ZA"/>
        </w:rPr>
      </w:pPr>
      <w:r w:rsidRPr="00E47286">
        <w:rPr>
          <w:lang w:val="en-ZA"/>
        </w:rPr>
        <w:t xml:space="preserve">Instrumentation was used to evaluate AVL Tree efficiency by tracking opCountInsert (insertion operations) and opCountSearch (search operations) across various dataset sizes. Data from GenericsKB.txt was shuffled using Collections.shuffle(), ensuring unbiased insertion order. The AVL Tree was constructed iteratively for dataset sizes ranging from 5 to 50,000, and search operations were performed using queries from GenericsKB-queries.txt. The query process was repeated 10 times per subset (resulting in 100 total runs) to account for best, worst, and average cases. To further validate performance, search times and operation counts were compared across different runs, ensuring consistent results. The recorded operation counts were logged in resulter.txt and later visualized using plotter.py to confirm expected </w:t>
      </w:r>
      <w:proofErr w:type="gramStart"/>
      <w:r w:rsidRPr="00E47286">
        <w:rPr>
          <w:lang w:val="en-ZA"/>
        </w:rPr>
        <w:t>O(</w:t>
      </w:r>
      <w:proofErr w:type="gramEnd"/>
      <w:r w:rsidRPr="00E47286">
        <w:rPr>
          <w:lang w:val="en-ZA"/>
        </w:rPr>
        <w:t xml:space="preserve">1), O(log n), and O(log n) complexities for best, average, and worst cases, respectively. This approach ensured that variations in tree structure due to insertion order were accounted for and that different test conditions did not skew results. Additionally, running multiple trials provided a more comprehensive analysis of AVL Tree </w:t>
      </w:r>
      <w:proofErr w:type="spellStart"/>
      <w:r w:rsidRPr="00E47286">
        <w:rPr>
          <w:lang w:val="en-ZA"/>
        </w:rPr>
        <w:t>behavior</w:t>
      </w:r>
      <w:proofErr w:type="spellEnd"/>
      <w:r w:rsidRPr="00E47286">
        <w:rPr>
          <w:lang w:val="en-ZA"/>
        </w:rPr>
        <w:t xml:space="preserve"> in diverse scenarios. This automated pipeline ensured scalability, reproducibility, and an empirical verification of AVL Tree performance trends through systematic logging and visualization.</w:t>
      </w:r>
    </w:p>
    <w:p w14:paraId="1770BB55" w14:textId="77777777" w:rsidR="00E47286" w:rsidRDefault="00E47286" w:rsidP="000E72CC"/>
    <w:p w14:paraId="202C789F" w14:textId="0CB93E74" w:rsidR="00B27968" w:rsidRPr="00CA760D" w:rsidRDefault="00CA760D" w:rsidP="00CA760D">
      <w:pPr>
        <w:rPr>
          <w:b/>
          <w:bCs/>
          <w:lang w:val="en-ZA"/>
        </w:rPr>
      </w:pPr>
      <w:r w:rsidRPr="00CA760D">
        <w:rPr>
          <w:b/>
          <w:bCs/>
          <w:lang w:val="en-ZA"/>
        </w:rPr>
        <w:t>Results and Analysis</w:t>
      </w:r>
      <w:r w:rsidR="00B27968">
        <w:rPr>
          <w:b/>
          <w:bCs/>
          <w:lang w:val="en-ZA"/>
        </w:rPr>
        <w:t>:</w:t>
      </w:r>
    </w:p>
    <w:p w14:paraId="44B10DBA" w14:textId="11DF6074" w:rsidR="00CA760D" w:rsidRDefault="00CA760D" w:rsidP="00CA760D">
      <w:pPr>
        <w:rPr>
          <w:lang w:val="en-ZA"/>
        </w:rPr>
      </w:pPr>
      <w:r w:rsidRPr="00CA760D">
        <w:rPr>
          <w:lang w:val="en-ZA"/>
        </w:rPr>
        <w:t xml:space="preserve">The results of my </w:t>
      </w:r>
      <w:proofErr w:type="gramStart"/>
      <w:r w:rsidRPr="00CA760D">
        <w:rPr>
          <w:lang w:val="en-ZA"/>
        </w:rPr>
        <w:t>instrumentation</w:t>
      </w:r>
      <w:r w:rsidR="000E5F6B">
        <w:rPr>
          <w:lang w:val="en-ZA"/>
        </w:rPr>
        <w:t>(</w:t>
      </w:r>
      <w:proofErr w:type="gramEnd"/>
      <w:r w:rsidR="000E5F6B">
        <w:rPr>
          <w:lang w:val="en-ZA"/>
        </w:rPr>
        <w:t xml:space="preserve">Stored in </w:t>
      </w:r>
      <w:r w:rsidR="000E5F6B" w:rsidRPr="00B27968">
        <w:rPr>
          <w:b/>
          <w:bCs/>
          <w:lang w:val="en-ZA"/>
        </w:rPr>
        <w:t>resulted.txt</w:t>
      </w:r>
      <w:r w:rsidR="000E5F6B">
        <w:rPr>
          <w:lang w:val="en-ZA"/>
        </w:rPr>
        <w:t xml:space="preserve"> which is generated when automating the </w:t>
      </w:r>
      <w:r w:rsidR="000E5F6B" w:rsidRPr="000E5F6B">
        <w:rPr>
          <w:b/>
          <w:bCs/>
          <w:lang w:val="en-ZA"/>
        </w:rPr>
        <w:t>GenericsKbAVLApp.java</w:t>
      </w:r>
      <w:r w:rsidR="000E5F6B">
        <w:rPr>
          <w:lang w:val="en-ZA"/>
        </w:rPr>
        <w:t xml:space="preserve">) </w:t>
      </w:r>
      <w:r w:rsidRPr="00CA760D">
        <w:rPr>
          <w:lang w:val="en-ZA"/>
        </w:rPr>
        <w:t xml:space="preserve">experiments confirmed the theoretical expectations for AVL Tree performance. The best-case scenario, where the searched term was at the root, yielded </w:t>
      </w:r>
      <w:proofErr w:type="gramStart"/>
      <w:r w:rsidRPr="00CA760D">
        <w:rPr>
          <w:lang w:val="en-ZA"/>
        </w:rPr>
        <w:t>O(</w:t>
      </w:r>
      <w:proofErr w:type="gramEnd"/>
      <w:r w:rsidRPr="00CA760D">
        <w:rPr>
          <w:lang w:val="en-ZA"/>
        </w:rPr>
        <w:t xml:space="preserve">1) complexity. The average-case scenario followed the expected </w:t>
      </w:r>
      <w:proofErr w:type="gramStart"/>
      <w:r w:rsidRPr="00CA760D">
        <w:rPr>
          <w:lang w:val="en-ZA"/>
        </w:rPr>
        <w:t>O(</w:t>
      </w:r>
      <w:proofErr w:type="gramEnd"/>
      <w:r w:rsidRPr="00CA760D">
        <w:rPr>
          <w:lang w:val="en-ZA"/>
        </w:rPr>
        <w:t xml:space="preserve">log n) complexity, demonstrating efficient searching even as dataset size increased. The worst-case scenario, where the tree had to traverse to the deepest node, also adhered to the expected </w:t>
      </w:r>
      <w:proofErr w:type="gramStart"/>
      <w:r w:rsidRPr="00CA760D">
        <w:rPr>
          <w:lang w:val="en-ZA"/>
        </w:rPr>
        <w:t>O(</w:t>
      </w:r>
      <w:proofErr w:type="gramEnd"/>
      <w:r w:rsidRPr="00CA760D">
        <w:rPr>
          <w:lang w:val="en-ZA"/>
        </w:rPr>
        <w:t>log n) complexity. The graphs generated from plotter.py illustrate these trends, with the operation count increasing logarithmically with dataset size. The results validated that the AVL Tree maintained its balance effectively, ensuring consistently efficient search and insertion operations.</w:t>
      </w:r>
    </w:p>
    <w:p w14:paraId="76B1FFE8" w14:textId="77777777" w:rsidR="00CA760D" w:rsidRDefault="00CA760D" w:rsidP="00CA760D">
      <w:pPr>
        <w:rPr>
          <w:lang w:val="en-ZA"/>
        </w:rPr>
      </w:pPr>
    </w:p>
    <w:p w14:paraId="4A980AA9" w14:textId="6B3B6D42" w:rsidR="00CA760D" w:rsidRDefault="00CA760D" w:rsidP="00CA760D">
      <w:pPr>
        <w:rPr>
          <w:lang w:val="en-ZA"/>
        </w:rPr>
      </w:pPr>
      <w:r>
        <w:rPr>
          <w:noProof/>
          <w:lang w:val="en-ZA"/>
        </w:rPr>
        <w:drawing>
          <wp:inline distT="0" distB="0" distL="0" distR="0" wp14:anchorId="61DB650D" wp14:editId="0C350BE8">
            <wp:extent cx="5334000" cy="2634897"/>
            <wp:effectExtent l="0" t="0" r="0" b="0"/>
            <wp:docPr id="1843744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44251" name="Picture 18437442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4931" cy="2640297"/>
                    </a:xfrm>
                    <a:prstGeom prst="rect">
                      <a:avLst/>
                    </a:prstGeom>
                  </pic:spPr>
                </pic:pic>
              </a:graphicData>
            </a:graphic>
          </wp:inline>
        </w:drawing>
      </w:r>
    </w:p>
    <w:p w14:paraId="5931625F" w14:textId="3A826C38" w:rsidR="000E5F6B" w:rsidRDefault="000E5F6B" w:rsidP="00CA760D">
      <w:pPr>
        <w:rPr>
          <w:b/>
          <w:bCs/>
          <w:u w:val="single"/>
          <w:lang w:val="en-ZA"/>
        </w:rPr>
      </w:pPr>
      <w:r w:rsidRPr="000E5F6B">
        <w:rPr>
          <w:b/>
          <w:bCs/>
          <w:u w:val="single"/>
          <w:lang w:val="en-ZA"/>
        </w:rPr>
        <w:lastRenderedPageBreak/>
        <w:t>WHAT DO</w:t>
      </w:r>
      <w:r w:rsidR="00B27968">
        <w:rPr>
          <w:b/>
          <w:bCs/>
          <w:u w:val="single"/>
          <w:lang w:val="en-ZA"/>
        </w:rPr>
        <w:t xml:space="preserve"> </w:t>
      </w:r>
      <w:r w:rsidRPr="000E5F6B">
        <w:rPr>
          <w:b/>
          <w:bCs/>
          <w:u w:val="single"/>
          <w:lang w:val="en-ZA"/>
        </w:rPr>
        <w:t>TH</w:t>
      </w:r>
      <w:r w:rsidR="00B27968">
        <w:rPr>
          <w:b/>
          <w:bCs/>
          <w:u w:val="single"/>
          <w:lang w:val="en-ZA"/>
        </w:rPr>
        <w:t xml:space="preserve">E GRAPHS </w:t>
      </w:r>
      <w:proofErr w:type="gramStart"/>
      <w:r w:rsidRPr="000E5F6B">
        <w:rPr>
          <w:b/>
          <w:bCs/>
          <w:u w:val="single"/>
          <w:lang w:val="en-ZA"/>
        </w:rPr>
        <w:t>MEAN?:</w:t>
      </w:r>
      <w:proofErr w:type="gramEnd"/>
    </w:p>
    <w:p w14:paraId="65000751" w14:textId="77777777" w:rsidR="00B27968" w:rsidRPr="000E5F6B" w:rsidRDefault="00B27968" w:rsidP="00CA760D">
      <w:pPr>
        <w:rPr>
          <w:b/>
          <w:bCs/>
          <w:u w:val="single"/>
          <w:lang w:val="en-ZA"/>
        </w:rPr>
      </w:pPr>
    </w:p>
    <w:p w14:paraId="3C984A26" w14:textId="556982D9" w:rsidR="000E5F6B" w:rsidRDefault="000E5F6B" w:rsidP="00CA760D">
      <w:r w:rsidRPr="000E5F6B">
        <w:t xml:space="preserve">The results demonstrate that the AVL tree maintains efficient </w:t>
      </w:r>
      <w:proofErr w:type="gramStart"/>
      <w:r w:rsidRPr="000E5F6B">
        <w:t>O(</w:t>
      </w:r>
      <w:proofErr w:type="gramEnd"/>
      <w:r w:rsidRPr="000E5F6B">
        <w:t xml:space="preserve">log n) time complexity for both insertions and searches, even with large datasets up to 50,000 elements. While best-case scenarios show </w:t>
      </w:r>
      <w:proofErr w:type="gramStart"/>
      <w:r w:rsidRPr="000E5F6B">
        <w:t>O(</w:t>
      </w:r>
      <w:proofErr w:type="gramEnd"/>
      <w:r w:rsidRPr="000E5F6B">
        <w:t>1) performance when accessing the root node, the logarithmic growth pattern confirms the tree's self-balancing property effectively maintains optimal performance. Search operations consistently require fewer operations than insertions, with neither exceeding 16 operations at maximum scale, proving AVL trees deliver predictable, scalable performance ideal for dynamic datasets requiring guaranteed efficient searches.</w:t>
      </w:r>
    </w:p>
    <w:p w14:paraId="210590D6" w14:textId="44FA663F" w:rsidR="00222123" w:rsidRDefault="00222123" w:rsidP="00CA760D"/>
    <w:p w14:paraId="617065E1" w14:textId="634BBA06" w:rsidR="00222123" w:rsidRDefault="00222123" w:rsidP="00CA760D">
      <w:pPr>
        <w:rPr>
          <w:b/>
          <w:bCs/>
          <w:u w:val="single"/>
        </w:rPr>
      </w:pPr>
      <w:r w:rsidRPr="00222123">
        <w:rPr>
          <w:b/>
          <w:bCs/>
          <w:u w:val="single"/>
        </w:rPr>
        <w:t>Creativity:</w:t>
      </w:r>
    </w:p>
    <w:p w14:paraId="1FE009A5" w14:textId="0A84F388" w:rsidR="00222123" w:rsidRDefault="00222123" w:rsidP="00222123">
      <w:pPr>
        <w:pStyle w:val="ListBullet"/>
        <w:rPr>
          <w:lang w:val="en-ZA"/>
        </w:rPr>
      </w:pPr>
      <w:r>
        <w:rPr>
          <w:lang w:val="en-ZA"/>
        </w:rPr>
        <w:t xml:space="preserve">instead of letting the search </w:t>
      </w:r>
      <w:proofErr w:type="gramStart"/>
      <w:r>
        <w:rPr>
          <w:lang w:val="en-ZA"/>
        </w:rPr>
        <w:t>query  results</w:t>
      </w:r>
      <w:proofErr w:type="gramEnd"/>
      <w:r>
        <w:rPr>
          <w:lang w:val="en-ZA"/>
        </w:rPr>
        <w:t xml:space="preserve"> appear on the console, I instead made my program write them to a file(queryResults.txt).</w:t>
      </w:r>
    </w:p>
    <w:p w14:paraId="1411D481" w14:textId="32FA957E" w:rsidR="00222123" w:rsidRPr="00222123" w:rsidRDefault="00222123" w:rsidP="00222123">
      <w:pPr>
        <w:pStyle w:val="ListBullet"/>
        <w:rPr>
          <w:lang w:val="en-ZA"/>
        </w:rPr>
      </w:pPr>
      <w:r>
        <w:rPr>
          <w:lang w:val="en-ZA"/>
        </w:rPr>
        <w:t>the only thing that appears on the console is the</w:t>
      </w:r>
    </w:p>
    <w:p w14:paraId="3DC55792" w14:textId="77777777" w:rsidR="00CA760D" w:rsidRPr="00CA760D" w:rsidRDefault="00CA760D" w:rsidP="00CA760D">
      <w:pPr>
        <w:rPr>
          <w:lang w:val="en-ZA"/>
        </w:rPr>
      </w:pPr>
    </w:p>
    <w:p w14:paraId="6E33369B" w14:textId="03E30D4D" w:rsidR="00CA760D" w:rsidRDefault="006C3984" w:rsidP="000E72CC">
      <w:pPr>
        <w:rPr>
          <w:b/>
          <w:bCs/>
          <w:u w:val="single"/>
        </w:rPr>
      </w:pPr>
      <w:r w:rsidRPr="006C3984">
        <w:rPr>
          <w:b/>
          <w:bCs/>
          <w:u w:val="single"/>
        </w:rPr>
        <w:t>GIT COMMITS:</w:t>
      </w:r>
    </w:p>
    <w:p w14:paraId="6EB2B61C" w14:textId="77777777" w:rsidR="006C3984" w:rsidRDefault="006C3984" w:rsidP="000E72CC">
      <w:pPr>
        <w:rPr>
          <w:b/>
          <w:bCs/>
          <w:u w:val="single"/>
        </w:rPr>
      </w:pPr>
    </w:p>
    <w:p w14:paraId="6F151F36" w14:textId="26ECF5FF" w:rsidR="006C3984" w:rsidRPr="006C3984" w:rsidRDefault="006C3984" w:rsidP="006C3984">
      <w:pPr>
        <w:rPr>
          <w:sz w:val="24"/>
        </w:rPr>
      </w:pPr>
      <w:r w:rsidRPr="006C3984">
        <w:rPr>
          <w:sz w:val="24"/>
        </w:rPr>
        <w:t>1.</w:t>
      </w:r>
      <w:r w:rsidRPr="006C3984">
        <w:rPr>
          <w:sz w:val="24"/>
        </w:rPr>
        <w:t>commit c8f00189f38c4df6d17fba2fbeeb061a299fe469</w:t>
      </w:r>
    </w:p>
    <w:p w14:paraId="185B3F53" w14:textId="77777777" w:rsidR="006C3984" w:rsidRPr="006C3984" w:rsidRDefault="006C3984" w:rsidP="006C3984">
      <w:pPr>
        <w:rPr>
          <w:sz w:val="24"/>
        </w:rPr>
      </w:pPr>
      <w:r w:rsidRPr="006C3984">
        <w:rPr>
          <w:sz w:val="24"/>
        </w:rPr>
        <w:t>Author: Themba Shongwe &lt;shnthe021@nightmare.cs.uct.ac.za&gt;</w:t>
      </w:r>
    </w:p>
    <w:p w14:paraId="7F990B6C" w14:textId="77777777" w:rsidR="006C3984" w:rsidRPr="006C3984" w:rsidRDefault="006C3984" w:rsidP="006C3984">
      <w:pPr>
        <w:rPr>
          <w:sz w:val="24"/>
        </w:rPr>
      </w:pPr>
      <w:r w:rsidRPr="006C3984">
        <w:rPr>
          <w:sz w:val="24"/>
        </w:rPr>
        <w:t>Date:   Fri Mar 28 04:12:37 2025 +0000</w:t>
      </w:r>
    </w:p>
    <w:p w14:paraId="2D5817E2" w14:textId="77777777" w:rsidR="006C3984" w:rsidRPr="006C3984" w:rsidRDefault="006C3984" w:rsidP="006C3984">
      <w:pPr>
        <w:rPr>
          <w:sz w:val="24"/>
        </w:rPr>
      </w:pPr>
    </w:p>
    <w:p w14:paraId="27991770" w14:textId="77777777" w:rsidR="006C3984" w:rsidRPr="006C3984" w:rsidRDefault="006C3984" w:rsidP="006C3984">
      <w:pPr>
        <w:rPr>
          <w:sz w:val="24"/>
        </w:rPr>
      </w:pPr>
      <w:r w:rsidRPr="006C3984">
        <w:rPr>
          <w:sz w:val="24"/>
        </w:rPr>
        <w:t xml:space="preserve">    query.txt is the sub query file used in part1. N.B search results in part 2 will be placed in the queryResults.txt</w:t>
      </w:r>
    </w:p>
    <w:p w14:paraId="3724F177" w14:textId="77777777" w:rsidR="006C3984" w:rsidRPr="006C3984" w:rsidRDefault="006C3984" w:rsidP="006C3984">
      <w:pPr>
        <w:rPr>
          <w:sz w:val="24"/>
        </w:rPr>
      </w:pPr>
    </w:p>
    <w:p w14:paraId="1F502A8A" w14:textId="2A718988" w:rsidR="006C3984" w:rsidRPr="006C3984" w:rsidRDefault="006C3984" w:rsidP="006C3984">
      <w:pPr>
        <w:rPr>
          <w:sz w:val="24"/>
        </w:rPr>
      </w:pPr>
      <w:r>
        <w:rPr>
          <w:sz w:val="24"/>
        </w:rPr>
        <w:t>2.</w:t>
      </w:r>
      <w:r w:rsidRPr="006C3984">
        <w:rPr>
          <w:sz w:val="24"/>
        </w:rPr>
        <w:t>commit 36b1519d0367e3675890d593566c83c46fb2b5cc</w:t>
      </w:r>
    </w:p>
    <w:p w14:paraId="617CAE79" w14:textId="77777777" w:rsidR="006C3984" w:rsidRPr="006C3984" w:rsidRDefault="006C3984" w:rsidP="006C3984">
      <w:pPr>
        <w:rPr>
          <w:sz w:val="24"/>
        </w:rPr>
      </w:pPr>
      <w:r w:rsidRPr="006C3984">
        <w:rPr>
          <w:sz w:val="24"/>
        </w:rPr>
        <w:t>Author: Themba Shongwe &lt;shnthe021@nightmare.cs.uct.ac.za&gt;</w:t>
      </w:r>
    </w:p>
    <w:p w14:paraId="073E3698" w14:textId="77777777" w:rsidR="006C3984" w:rsidRPr="006C3984" w:rsidRDefault="006C3984" w:rsidP="006C3984">
      <w:pPr>
        <w:rPr>
          <w:sz w:val="24"/>
        </w:rPr>
      </w:pPr>
      <w:r w:rsidRPr="006C3984">
        <w:rPr>
          <w:sz w:val="24"/>
        </w:rPr>
        <w:t>Date:   Fri Mar 28 04:05:18 2025 +0000</w:t>
      </w:r>
    </w:p>
    <w:p w14:paraId="78C12880" w14:textId="77777777" w:rsidR="006C3984" w:rsidRPr="006C3984" w:rsidRDefault="006C3984" w:rsidP="006C3984">
      <w:pPr>
        <w:rPr>
          <w:sz w:val="24"/>
        </w:rPr>
      </w:pPr>
    </w:p>
    <w:p w14:paraId="253BBB0D" w14:textId="7E21250E" w:rsidR="006C3984" w:rsidRPr="006C3984" w:rsidRDefault="006C3984" w:rsidP="006C3984">
      <w:pPr>
        <w:rPr>
          <w:sz w:val="24"/>
        </w:rPr>
      </w:pPr>
      <w:r w:rsidRPr="006C3984">
        <w:rPr>
          <w:sz w:val="24"/>
        </w:rPr>
        <w:t xml:space="preserve">    Finished AVL App, both part one and part two(experiment</w:t>
      </w:r>
      <w:r w:rsidRPr="006C3984">
        <w:rPr>
          <w:sz w:val="24"/>
        </w:rPr>
        <w:t>). Plotter.py</w:t>
      </w:r>
      <w:r w:rsidRPr="006C3984">
        <w:rPr>
          <w:sz w:val="24"/>
        </w:rPr>
        <w:t xml:space="preserve"> used to plot the results stored in </w:t>
      </w:r>
      <w:proofErr w:type="gramStart"/>
      <w:r w:rsidRPr="006C3984">
        <w:rPr>
          <w:sz w:val="24"/>
        </w:rPr>
        <w:t>resulter.txt(</w:t>
      </w:r>
      <w:proofErr w:type="gramEnd"/>
      <w:r w:rsidRPr="006C3984">
        <w:rPr>
          <w:sz w:val="24"/>
        </w:rPr>
        <w:t>created from the experiment.resulter.txt contains search/insert comparisons.</w:t>
      </w:r>
    </w:p>
    <w:p w14:paraId="7F83A1A2" w14:textId="77777777" w:rsidR="006C3984" w:rsidRPr="006C3984" w:rsidRDefault="006C3984" w:rsidP="006C3984">
      <w:pPr>
        <w:rPr>
          <w:sz w:val="24"/>
        </w:rPr>
      </w:pPr>
    </w:p>
    <w:p w14:paraId="77DCC1BA" w14:textId="3C071E2E" w:rsidR="006C3984" w:rsidRPr="006C3984" w:rsidRDefault="006C3984" w:rsidP="006C3984">
      <w:pPr>
        <w:rPr>
          <w:sz w:val="24"/>
        </w:rPr>
      </w:pPr>
      <w:r>
        <w:rPr>
          <w:sz w:val="24"/>
        </w:rPr>
        <w:t>3.</w:t>
      </w:r>
      <w:r w:rsidRPr="006C3984">
        <w:rPr>
          <w:sz w:val="24"/>
        </w:rPr>
        <w:t>commit 52aae828f08ca93c9865f324dc0f93320b94e1ae</w:t>
      </w:r>
    </w:p>
    <w:p w14:paraId="6B0102C4" w14:textId="77777777" w:rsidR="006C3984" w:rsidRPr="006C3984" w:rsidRDefault="006C3984" w:rsidP="006C3984">
      <w:pPr>
        <w:rPr>
          <w:sz w:val="24"/>
        </w:rPr>
      </w:pPr>
      <w:r w:rsidRPr="006C3984">
        <w:rPr>
          <w:sz w:val="24"/>
        </w:rPr>
        <w:t>Author: Themba Shongwe &lt;shnthe021@nightmare.cs.uct.ac.za&gt;</w:t>
      </w:r>
    </w:p>
    <w:p w14:paraId="20D3FF55" w14:textId="77777777" w:rsidR="006C3984" w:rsidRPr="006C3984" w:rsidRDefault="006C3984" w:rsidP="006C3984">
      <w:pPr>
        <w:rPr>
          <w:sz w:val="24"/>
        </w:rPr>
      </w:pPr>
      <w:r w:rsidRPr="006C3984">
        <w:rPr>
          <w:sz w:val="24"/>
        </w:rPr>
        <w:t>Date:   Thu Mar 27 23:57:18 2025 +0000</w:t>
      </w:r>
    </w:p>
    <w:p w14:paraId="7FF72988" w14:textId="77777777" w:rsidR="006C3984" w:rsidRPr="006C3984" w:rsidRDefault="006C3984" w:rsidP="006C3984">
      <w:pPr>
        <w:rPr>
          <w:sz w:val="24"/>
        </w:rPr>
      </w:pPr>
    </w:p>
    <w:p w14:paraId="48013573" w14:textId="1B87AF0D" w:rsidR="006C3984" w:rsidRPr="006C3984" w:rsidRDefault="006C3984" w:rsidP="006C3984">
      <w:pPr>
        <w:rPr>
          <w:sz w:val="24"/>
        </w:rPr>
      </w:pPr>
      <w:r w:rsidRPr="006C3984">
        <w:rPr>
          <w:sz w:val="24"/>
        </w:rPr>
        <w:t xml:space="preserve">    seaprated AVL App </w:t>
      </w:r>
      <w:r w:rsidRPr="006C3984">
        <w:rPr>
          <w:sz w:val="24"/>
        </w:rPr>
        <w:t>for part</w:t>
      </w:r>
      <w:r w:rsidRPr="006C3984">
        <w:rPr>
          <w:sz w:val="24"/>
        </w:rPr>
        <w:t>1 and part2(GenericsKBAVLApp.java</w:t>
      </w:r>
      <w:r w:rsidRPr="006C3984">
        <w:rPr>
          <w:sz w:val="24"/>
        </w:rPr>
        <w:t>), AVLTree</w:t>
      </w:r>
      <w:r w:rsidRPr="006C3984">
        <w:rPr>
          <w:sz w:val="24"/>
        </w:rPr>
        <w:t xml:space="preserve"> modified to suit my AVL app </w:t>
      </w:r>
      <w:r w:rsidRPr="006C3984">
        <w:rPr>
          <w:sz w:val="24"/>
        </w:rPr>
        <w:t>implementation</w:t>
      </w:r>
      <w:r w:rsidRPr="006C3984">
        <w:rPr>
          <w:sz w:val="24"/>
        </w:rPr>
        <w:t>.</w:t>
      </w:r>
    </w:p>
    <w:p w14:paraId="716C5E1B" w14:textId="77777777" w:rsidR="006C3984" w:rsidRPr="006C3984" w:rsidRDefault="006C3984" w:rsidP="006C3984">
      <w:pPr>
        <w:rPr>
          <w:sz w:val="24"/>
        </w:rPr>
      </w:pPr>
    </w:p>
    <w:p w14:paraId="65633023" w14:textId="216D075C" w:rsidR="006C3984" w:rsidRPr="006C3984" w:rsidRDefault="006C3984" w:rsidP="006C3984">
      <w:pPr>
        <w:rPr>
          <w:sz w:val="24"/>
        </w:rPr>
      </w:pPr>
      <w:r>
        <w:rPr>
          <w:sz w:val="24"/>
        </w:rPr>
        <w:t>4.</w:t>
      </w:r>
      <w:r w:rsidRPr="006C3984">
        <w:rPr>
          <w:sz w:val="24"/>
        </w:rPr>
        <w:t>commit 758ec5771165701f89442c81c85d09756c01d066</w:t>
      </w:r>
    </w:p>
    <w:p w14:paraId="293A9225" w14:textId="77777777" w:rsidR="006C3984" w:rsidRPr="006C3984" w:rsidRDefault="006C3984" w:rsidP="006C3984">
      <w:pPr>
        <w:rPr>
          <w:sz w:val="24"/>
        </w:rPr>
      </w:pPr>
      <w:r w:rsidRPr="006C3984">
        <w:rPr>
          <w:sz w:val="24"/>
        </w:rPr>
        <w:t>Author: Themba Shongwe &lt;shnthe021@nightmare.cs.uct.ac.za&gt;</w:t>
      </w:r>
    </w:p>
    <w:p w14:paraId="470570B4" w14:textId="77777777" w:rsidR="006C3984" w:rsidRPr="006C3984" w:rsidRDefault="006C3984" w:rsidP="006C3984">
      <w:pPr>
        <w:rPr>
          <w:sz w:val="24"/>
        </w:rPr>
      </w:pPr>
      <w:r w:rsidRPr="006C3984">
        <w:rPr>
          <w:sz w:val="24"/>
        </w:rPr>
        <w:t>Date:   Wed Mar 26 22:28:19 2025 +0000</w:t>
      </w:r>
    </w:p>
    <w:p w14:paraId="36C18C5F" w14:textId="77777777" w:rsidR="006C3984" w:rsidRPr="006C3984" w:rsidRDefault="006C3984" w:rsidP="006C3984">
      <w:pPr>
        <w:rPr>
          <w:sz w:val="24"/>
        </w:rPr>
      </w:pPr>
    </w:p>
    <w:p w14:paraId="3A32F054" w14:textId="1A6D8249" w:rsidR="006C3984" w:rsidRPr="006C3984" w:rsidRDefault="006C3984" w:rsidP="006C3984">
      <w:pPr>
        <w:rPr>
          <w:sz w:val="24"/>
        </w:rPr>
      </w:pPr>
      <w:r w:rsidRPr="006C3984">
        <w:rPr>
          <w:sz w:val="24"/>
        </w:rPr>
        <w:t xml:space="preserve">    updated AVL app along with </w:t>
      </w:r>
      <w:r w:rsidRPr="006C3984">
        <w:rPr>
          <w:sz w:val="24"/>
        </w:rPr>
        <w:t xml:space="preserve">subset </w:t>
      </w:r>
      <w:proofErr w:type="gramStart"/>
      <w:r w:rsidRPr="006C3984">
        <w:rPr>
          <w:sz w:val="24"/>
        </w:rPr>
        <w:t>Maker</w:t>
      </w:r>
      <w:r w:rsidRPr="006C3984">
        <w:rPr>
          <w:sz w:val="24"/>
        </w:rPr>
        <w:t>(</w:t>
      </w:r>
      <w:proofErr w:type="gramEnd"/>
      <w:r w:rsidRPr="006C3984">
        <w:rPr>
          <w:sz w:val="24"/>
        </w:rPr>
        <w:t>makes subdatasets) and the results of search an insert comparisons in the counterResults.txt. Problem with insert comparison.</w:t>
      </w:r>
    </w:p>
    <w:p w14:paraId="4F3A9BDC" w14:textId="77777777" w:rsidR="006C3984" w:rsidRPr="006C3984" w:rsidRDefault="006C3984" w:rsidP="006C3984">
      <w:pPr>
        <w:rPr>
          <w:sz w:val="24"/>
        </w:rPr>
      </w:pPr>
    </w:p>
    <w:p w14:paraId="167A1C7E" w14:textId="57B6D754" w:rsidR="006C3984" w:rsidRPr="006C3984" w:rsidRDefault="006C3984" w:rsidP="006C3984">
      <w:pPr>
        <w:rPr>
          <w:sz w:val="24"/>
        </w:rPr>
      </w:pPr>
      <w:r>
        <w:rPr>
          <w:sz w:val="24"/>
        </w:rPr>
        <w:t>5.</w:t>
      </w:r>
      <w:r w:rsidRPr="006C3984">
        <w:rPr>
          <w:sz w:val="24"/>
        </w:rPr>
        <w:t>commit b7b71b284dfbb9335a3b9296019f6cc1e60dfd80</w:t>
      </w:r>
    </w:p>
    <w:p w14:paraId="65A3D1E2" w14:textId="77777777" w:rsidR="006C3984" w:rsidRPr="006C3984" w:rsidRDefault="006C3984" w:rsidP="006C3984">
      <w:pPr>
        <w:rPr>
          <w:sz w:val="24"/>
        </w:rPr>
      </w:pPr>
      <w:r w:rsidRPr="006C3984">
        <w:rPr>
          <w:sz w:val="24"/>
        </w:rPr>
        <w:t>Author: Themba Shongwe &lt;shnthe021@nightmare.cs.uct.ac.za&gt;</w:t>
      </w:r>
    </w:p>
    <w:p w14:paraId="58B7A936" w14:textId="77777777" w:rsidR="006C3984" w:rsidRPr="006C3984" w:rsidRDefault="006C3984" w:rsidP="006C3984">
      <w:pPr>
        <w:rPr>
          <w:sz w:val="24"/>
        </w:rPr>
      </w:pPr>
      <w:r w:rsidRPr="006C3984">
        <w:rPr>
          <w:sz w:val="24"/>
        </w:rPr>
        <w:lastRenderedPageBreak/>
        <w:t>Date:   Wed Mar 26 15:35:48 2025 +0000</w:t>
      </w:r>
    </w:p>
    <w:p w14:paraId="18E35BDB" w14:textId="77777777" w:rsidR="006C3984" w:rsidRPr="006C3984" w:rsidRDefault="006C3984" w:rsidP="006C3984">
      <w:pPr>
        <w:rPr>
          <w:sz w:val="24"/>
        </w:rPr>
      </w:pPr>
    </w:p>
    <w:p w14:paraId="65478EDD" w14:textId="77777777" w:rsidR="006C3984" w:rsidRPr="006C3984" w:rsidRDefault="006C3984" w:rsidP="006C3984">
      <w:pPr>
        <w:rPr>
          <w:sz w:val="24"/>
        </w:rPr>
      </w:pPr>
      <w:r w:rsidRPr="006C3984">
        <w:rPr>
          <w:sz w:val="24"/>
        </w:rPr>
        <w:t xml:space="preserve">    modified AVL App and created subfiles for experiment part.</w:t>
      </w:r>
    </w:p>
    <w:p w14:paraId="054097DE" w14:textId="77777777" w:rsidR="006C3984" w:rsidRPr="006C3984" w:rsidRDefault="006C3984" w:rsidP="006C3984">
      <w:pPr>
        <w:rPr>
          <w:sz w:val="24"/>
        </w:rPr>
      </w:pPr>
    </w:p>
    <w:p w14:paraId="1A0EE27D" w14:textId="01894DF9" w:rsidR="006C3984" w:rsidRPr="006C3984" w:rsidRDefault="006C3984" w:rsidP="006C3984">
      <w:pPr>
        <w:rPr>
          <w:sz w:val="24"/>
        </w:rPr>
      </w:pPr>
      <w:r>
        <w:rPr>
          <w:sz w:val="24"/>
        </w:rPr>
        <w:t>6.</w:t>
      </w:r>
      <w:r w:rsidRPr="006C3984">
        <w:rPr>
          <w:sz w:val="24"/>
        </w:rPr>
        <w:t>commit f6e47f75d4db214659fa59dfd6da0dd7c6713473</w:t>
      </w:r>
    </w:p>
    <w:p w14:paraId="481389C9" w14:textId="77777777" w:rsidR="006C3984" w:rsidRPr="006C3984" w:rsidRDefault="006C3984" w:rsidP="006C3984">
      <w:pPr>
        <w:rPr>
          <w:sz w:val="24"/>
        </w:rPr>
      </w:pPr>
      <w:r w:rsidRPr="006C3984">
        <w:rPr>
          <w:sz w:val="24"/>
        </w:rPr>
        <w:t>Author: Themba Shongwe &lt;shnthe021@nightmare.cs.uct.ac.za&gt;</w:t>
      </w:r>
    </w:p>
    <w:p w14:paraId="3099BC96" w14:textId="77777777" w:rsidR="006C3984" w:rsidRPr="006C3984" w:rsidRDefault="006C3984" w:rsidP="006C3984">
      <w:pPr>
        <w:rPr>
          <w:sz w:val="24"/>
        </w:rPr>
      </w:pPr>
      <w:r w:rsidRPr="006C3984">
        <w:rPr>
          <w:sz w:val="24"/>
        </w:rPr>
        <w:t>Date:   Wed Mar 26 10:51:23 2025 +0000</w:t>
      </w:r>
    </w:p>
    <w:p w14:paraId="14E494CC" w14:textId="77777777" w:rsidR="006C3984" w:rsidRPr="006C3984" w:rsidRDefault="006C3984" w:rsidP="006C3984">
      <w:pPr>
        <w:rPr>
          <w:sz w:val="24"/>
        </w:rPr>
      </w:pPr>
    </w:p>
    <w:p w14:paraId="202D0278" w14:textId="77777777" w:rsidR="006C3984" w:rsidRPr="006C3984" w:rsidRDefault="006C3984" w:rsidP="006C3984">
      <w:pPr>
        <w:rPr>
          <w:sz w:val="24"/>
        </w:rPr>
      </w:pPr>
      <w:r w:rsidRPr="006C3984">
        <w:rPr>
          <w:sz w:val="24"/>
        </w:rPr>
        <w:t xml:space="preserve">    automated, updated AVL App with manual query file.</w:t>
      </w:r>
    </w:p>
    <w:p w14:paraId="79C47D72" w14:textId="77777777" w:rsidR="006C3984" w:rsidRPr="006C3984" w:rsidRDefault="006C3984" w:rsidP="006C3984">
      <w:pPr>
        <w:rPr>
          <w:sz w:val="24"/>
        </w:rPr>
      </w:pPr>
    </w:p>
    <w:p w14:paraId="020D860A" w14:textId="6C468796" w:rsidR="006C3984" w:rsidRPr="006C3984" w:rsidRDefault="006C3984" w:rsidP="006C3984">
      <w:pPr>
        <w:rPr>
          <w:sz w:val="24"/>
        </w:rPr>
      </w:pPr>
      <w:r>
        <w:rPr>
          <w:sz w:val="24"/>
        </w:rPr>
        <w:t>7.</w:t>
      </w:r>
      <w:r w:rsidRPr="006C3984">
        <w:rPr>
          <w:sz w:val="24"/>
        </w:rPr>
        <w:t>commit 8b480b2ed2c05c775194f2c8ac8a0cf020d141df</w:t>
      </w:r>
    </w:p>
    <w:p w14:paraId="5BDBD86A" w14:textId="77777777" w:rsidR="006C3984" w:rsidRPr="006C3984" w:rsidRDefault="006C3984" w:rsidP="006C3984">
      <w:pPr>
        <w:rPr>
          <w:sz w:val="24"/>
        </w:rPr>
      </w:pPr>
      <w:r w:rsidRPr="006C3984">
        <w:rPr>
          <w:sz w:val="24"/>
        </w:rPr>
        <w:t>Author: Themba Shongwe &lt;shnthe021@nightmare.cs.uct.ac.za&gt;</w:t>
      </w:r>
    </w:p>
    <w:p w14:paraId="1C0A4FDA" w14:textId="77777777" w:rsidR="006C3984" w:rsidRPr="006C3984" w:rsidRDefault="006C3984" w:rsidP="006C3984">
      <w:pPr>
        <w:rPr>
          <w:sz w:val="24"/>
        </w:rPr>
      </w:pPr>
      <w:r w:rsidRPr="006C3984">
        <w:rPr>
          <w:sz w:val="24"/>
        </w:rPr>
        <w:t>Date:   Mon Mar 24 22:07:01 2025 +0000</w:t>
      </w:r>
    </w:p>
    <w:p w14:paraId="52A6138B" w14:textId="77777777" w:rsidR="006C3984" w:rsidRPr="006C3984" w:rsidRDefault="006C3984" w:rsidP="006C3984">
      <w:pPr>
        <w:rPr>
          <w:sz w:val="24"/>
        </w:rPr>
      </w:pPr>
    </w:p>
    <w:p w14:paraId="4848A1EC" w14:textId="77777777" w:rsidR="006C3984" w:rsidRPr="006C3984" w:rsidRDefault="006C3984" w:rsidP="006C3984">
      <w:pPr>
        <w:rPr>
          <w:sz w:val="24"/>
        </w:rPr>
      </w:pPr>
      <w:r w:rsidRPr="006C3984">
        <w:rPr>
          <w:sz w:val="24"/>
        </w:rPr>
        <w:t xml:space="preserve">    updated version of AVL app.</w:t>
      </w:r>
    </w:p>
    <w:p w14:paraId="2578C030" w14:textId="77777777" w:rsidR="006C3984" w:rsidRPr="006C3984" w:rsidRDefault="006C3984" w:rsidP="006C3984">
      <w:pPr>
        <w:rPr>
          <w:sz w:val="24"/>
        </w:rPr>
      </w:pPr>
    </w:p>
    <w:p w14:paraId="2471C908" w14:textId="042E5932" w:rsidR="006C3984" w:rsidRPr="006C3984" w:rsidRDefault="006C3984" w:rsidP="006C3984">
      <w:pPr>
        <w:rPr>
          <w:sz w:val="24"/>
        </w:rPr>
      </w:pPr>
      <w:r>
        <w:rPr>
          <w:sz w:val="24"/>
        </w:rPr>
        <w:t>8.</w:t>
      </w:r>
      <w:r w:rsidRPr="006C3984">
        <w:rPr>
          <w:sz w:val="24"/>
        </w:rPr>
        <w:t>commit 37a572de0155f7ebab2650a7ed61dfff0a6f642e</w:t>
      </w:r>
    </w:p>
    <w:p w14:paraId="3C39F858" w14:textId="77777777" w:rsidR="006C3984" w:rsidRPr="006C3984" w:rsidRDefault="006C3984" w:rsidP="006C3984">
      <w:pPr>
        <w:rPr>
          <w:sz w:val="24"/>
        </w:rPr>
      </w:pPr>
      <w:r w:rsidRPr="006C3984">
        <w:rPr>
          <w:sz w:val="24"/>
        </w:rPr>
        <w:t>Author: Themba Shongwe &lt;shnthe021@nightmare.cs.uct.ac.za&gt;</w:t>
      </w:r>
    </w:p>
    <w:p w14:paraId="4FC1B2AA" w14:textId="77777777" w:rsidR="005311A0" w:rsidRDefault="006C3984" w:rsidP="006C3984">
      <w:pPr>
        <w:rPr>
          <w:sz w:val="24"/>
        </w:rPr>
      </w:pPr>
      <w:r w:rsidRPr="006C3984">
        <w:rPr>
          <w:sz w:val="24"/>
        </w:rPr>
        <w:t>Date:   Mon Mar 24 21:21:46 2025 +000</w:t>
      </w:r>
      <w:r w:rsidR="005311A0">
        <w:rPr>
          <w:sz w:val="24"/>
        </w:rPr>
        <w:t>0</w:t>
      </w:r>
    </w:p>
    <w:p w14:paraId="1E399574" w14:textId="0A9D4DE3" w:rsidR="006C3984" w:rsidRDefault="006C3984" w:rsidP="006C3984">
      <w:pPr>
        <w:rPr>
          <w:sz w:val="24"/>
        </w:rPr>
      </w:pPr>
      <w:r w:rsidRPr="006C3984">
        <w:rPr>
          <w:sz w:val="24"/>
        </w:rPr>
        <w:t xml:space="preserve"> initial commit of first AVL App version.</w:t>
      </w:r>
    </w:p>
    <w:p w14:paraId="15ACEA96" w14:textId="1993AB60" w:rsidR="005311A0" w:rsidRPr="006C3984" w:rsidRDefault="005311A0" w:rsidP="006C3984">
      <w:pPr>
        <w:rPr>
          <w:sz w:val="24"/>
        </w:rPr>
      </w:pPr>
      <w:r>
        <w:rPr>
          <w:sz w:val="24"/>
        </w:rPr>
        <w:t>_____________________________________________________________________</w:t>
      </w:r>
    </w:p>
    <w:sectPr w:rsidR="005311A0" w:rsidRPr="006C3984"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60554" w14:textId="77777777" w:rsidR="005C3693" w:rsidRDefault="005C3693" w:rsidP="001205A1">
      <w:r>
        <w:separator/>
      </w:r>
    </w:p>
  </w:endnote>
  <w:endnote w:type="continuationSeparator" w:id="0">
    <w:p w14:paraId="5C5AC4E3" w14:textId="77777777" w:rsidR="005C3693" w:rsidRDefault="005C369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40C51" w14:textId="77777777" w:rsidR="005C3693" w:rsidRDefault="005C3693" w:rsidP="001205A1">
      <w:r>
        <w:separator/>
      </w:r>
    </w:p>
  </w:footnote>
  <w:footnote w:type="continuationSeparator" w:id="0">
    <w:p w14:paraId="279F3571" w14:textId="77777777" w:rsidR="005C3693" w:rsidRDefault="005C369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95C8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027A01"/>
    <w:multiLevelType w:val="hybridMultilevel"/>
    <w:tmpl w:val="0504A66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DC75AB3"/>
    <w:multiLevelType w:val="multilevel"/>
    <w:tmpl w:val="A8AA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4" w15:restartNumberingAfterBreak="0">
    <w:nsid w:val="379C0895"/>
    <w:multiLevelType w:val="multilevel"/>
    <w:tmpl w:val="B54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B5318"/>
    <w:multiLevelType w:val="multilevel"/>
    <w:tmpl w:val="226A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E4CFD"/>
    <w:multiLevelType w:val="multilevel"/>
    <w:tmpl w:val="49E8C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7CA5"/>
    <w:multiLevelType w:val="multilevel"/>
    <w:tmpl w:val="4F86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97866"/>
    <w:multiLevelType w:val="multilevel"/>
    <w:tmpl w:val="67B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A61FF"/>
    <w:multiLevelType w:val="multilevel"/>
    <w:tmpl w:val="671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33620"/>
    <w:multiLevelType w:val="multilevel"/>
    <w:tmpl w:val="74A09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num w:numId="1" w16cid:durableId="1499999315">
    <w:abstractNumId w:val="11"/>
  </w:num>
  <w:num w:numId="2" w16cid:durableId="140509797">
    <w:abstractNumId w:val="3"/>
  </w:num>
  <w:num w:numId="3" w16cid:durableId="345866101">
    <w:abstractNumId w:val="1"/>
  </w:num>
  <w:num w:numId="4" w16cid:durableId="973604346">
    <w:abstractNumId w:val="2"/>
  </w:num>
  <w:num w:numId="5" w16cid:durableId="1280795729">
    <w:abstractNumId w:val="0"/>
  </w:num>
  <w:num w:numId="6" w16cid:durableId="1148088756">
    <w:abstractNumId w:val="10"/>
  </w:num>
  <w:num w:numId="7" w16cid:durableId="1746220268">
    <w:abstractNumId w:val="9"/>
  </w:num>
  <w:num w:numId="8" w16cid:durableId="1464469838">
    <w:abstractNumId w:val="5"/>
  </w:num>
  <w:num w:numId="9" w16cid:durableId="1174568103">
    <w:abstractNumId w:val="4"/>
  </w:num>
  <w:num w:numId="10" w16cid:durableId="1917207601">
    <w:abstractNumId w:val="8"/>
  </w:num>
  <w:num w:numId="11" w16cid:durableId="785656632">
    <w:abstractNumId w:val="6"/>
  </w:num>
  <w:num w:numId="12" w16cid:durableId="979072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06"/>
    <w:rsid w:val="000A2A69"/>
    <w:rsid w:val="000C1994"/>
    <w:rsid w:val="000C4ED1"/>
    <w:rsid w:val="000E5F6B"/>
    <w:rsid w:val="000E72CC"/>
    <w:rsid w:val="001205A1"/>
    <w:rsid w:val="00142538"/>
    <w:rsid w:val="00154224"/>
    <w:rsid w:val="00222123"/>
    <w:rsid w:val="00286C35"/>
    <w:rsid w:val="002877E8"/>
    <w:rsid w:val="002E7C4E"/>
    <w:rsid w:val="0031055C"/>
    <w:rsid w:val="00371EE1"/>
    <w:rsid w:val="003767CC"/>
    <w:rsid w:val="0039287F"/>
    <w:rsid w:val="003A798E"/>
    <w:rsid w:val="00425A99"/>
    <w:rsid w:val="00445E90"/>
    <w:rsid w:val="00517B1F"/>
    <w:rsid w:val="005311A0"/>
    <w:rsid w:val="005511CA"/>
    <w:rsid w:val="005C3693"/>
    <w:rsid w:val="005E6B25"/>
    <w:rsid w:val="005F4F46"/>
    <w:rsid w:val="00637665"/>
    <w:rsid w:val="00644ACB"/>
    <w:rsid w:val="006C3984"/>
    <w:rsid w:val="006C60E6"/>
    <w:rsid w:val="006F508F"/>
    <w:rsid w:val="00713E3A"/>
    <w:rsid w:val="007B0740"/>
    <w:rsid w:val="007C1BAB"/>
    <w:rsid w:val="007D54C6"/>
    <w:rsid w:val="00825E8E"/>
    <w:rsid w:val="008648F6"/>
    <w:rsid w:val="00957EA6"/>
    <w:rsid w:val="00967C35"/>
    <w:rsid w:val="009B6A8C"/>
    <w:rsid w:val="009C6907"/>
    <w:rsid w:val="009D2BF0"/>
    <w:rsid w:val="00A059BA"/>
    <w:rsid w:val="00A15CF7"/>
    <w:rsid w:val="00A24793"/>
    <w:rsid w:val="00A80B37"/>
    <w:rsid w:val="00A81248"/>
    <w:rsid w:val="00A91406"/>
    <w:rsid w:val="00A95A60"/>
    <w:rsid w:val="00AF2A4E"/>
    <w:rsid w:val="00B27968"/>
    <w:rsid w:val="00B703E9"/>
    <w:rsid w:val="00BE2BE4"/>
    <w:rsid w:val="00C213D9"/>
    <w:rsid w:val="00C66528"/>
    <w:rsid w:val="00C74716"/>
    <w:rsid w:val="00C915F0"/>
    <w:rsid w:val="00CA760D"/>
    <w:rsid w:val="00D22573"/>
    <w:rsid w:val="00D26C99"/>
    <w:rsid w:val="00D36068"/>
    <w:rsid w:val="00E47286"/>
    <w:rsid w:val="00FB65B8"/>
    <w:rsid w:val="00FC49AE"/>
    <w:rsid w:val="00FD2FC3"/>
    <w:rsid w:val="00FE765D"/>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DA396"/>
  <w15:chartTrackingRefBased/>
  <w15:docId w15:val="{A988459F-8115-4DA3-BD8F-C9EC859D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9D2BF0"/>
    <w:pPr>
      <w:ind w:left="720"/>
      <w:contextualSpacing/>
    </w:pPr>
  </w:style>
  <w:style w:type="paragraph" w:styleId="ListBullet">
    <w:name w:val="List Bullet"/>
    <w:basedOn w:val="Normal"/>
    <w:uiPriority w:val="99"/>
    <w:semiHidden/>
    <w:rsid w:val="007D54C6"/>
    <w:pPr>
      <w:numPr>
        <w:numId w:val="5"/>
      </w:numPr>
      <w:contextualSpacing/>
    </w:pPr>
  </w:style>
  <w:style w:type="paragraph" w:styleId="NormalWeb">
    <w:name w:val="Normal (Web)"/>
    <w:basedOn w:val="Normal"/>
    <w:uiPriority w:val="99"/>
    <w:semiHidden/>
    <w:rsid w:val="005511C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4787">
      <w:bodyDiv w:val="1"/>
      <w:marLeft w:val="0"/>
      <w:marRight w:val="0"/>
      <w:marTop w:val="0"/>
      <w:marBottom w:val="0"/>
      <w:divBdr>
        <w:top w:val="none" w:sz="0" w:space="0" w:color="auto"/>
        <w:left w:val="none" w:sz="0" w:space="0" w:color="auto"/>
        <w:bottom w:val="none" w:sz="0" w:space="0" w:color="auto"/>
        <w:right w:val="none" w:sz="0" w:space="0" w:color="auto"/>
      </w:divBdr>
    </w:div>
    <w:div w:id="238639393">
      <w:bodyDiv w:val="1"/>
      <w:marLeft w:val="0"/>
      <w:marRight w:val="0"/>
      <w:marTop w:val="0"/>
      <w:marBottom w:val="0"/>
      <w:divBdr>
        <w:top w:val="none" w:sz="0" w:space="0" w:color="auto"/>
        <w:left w:val="none" w:sz="0" w:space="0" w:color="auto"/>
        <w:bottom w:val="none" w:sz="0" w:space="0" w:color="auto"/>
        <w:right w:val="none" w:sz="0" w:space="0" w:color="auto"/>
      </w:divBdr>
    </w:div>
    <w:div w:id="740257466">
      <w:bodyDiv w:val="1"/>
      <w:marLeft w:val="0"/>
      <w:marRight w:val="0"/>
      <w:marTop w:val="0"/>
      <w:marBottom w:val="0"/>
      <w:divBdr>
        <w:top w:val="none" w:sz="0" w:space="0" w:color="auto"/>
        <w:left w:val="none" w:sz="0" w:space="0" w:color="auto"/>
        <w:bottom w:val="none" w:sz="0" w:space="0" w:color="auto"/>
        <w:right w:val="none" w:sz="0" w:space="0" w:color="auto"/>
      </w:divBdr>
    </w:div>
    <w:div w:id="761727917">
      <w:bodyDiv w:val="1"/>
      <w:marLeft w:val="0"/>
      <w:marRight w:val="0"/>
      <w:marTop w:val="0"/>
      <w:marBottom w:val="0"/>
      <w:divBdr>
        <w:top w:val="none" w:sz="0" w:space="0" w:color="auto"/>
        <w:left w:val="none" w:sz="0" w:space="0" w:color="auto"/>
        <w:bottom w:val="none" w:sz="0" w:space="0" w:color="auto"/>
        <w:right w:val="none" w:sz="0" w:space="0" w:color="auto"/>
      </w:divBdr>
    </w:div>
    <w:div w:id="1109010371">
      <w:bodyDiv w:val="1"/>
      <w:marLeft w:val="0"/>
      <w:marRight w:val="0"/>
      <w:marTop w:val="0"/>
      <w:marBottom w:val="0"/>
      <w:divBdr>
        <w:top w:val="none" w:sz="0" w:space="0" w:color="auto"/>
        <w:left w:val="none" w:sz="0" w:space="0" w:color="auto"/>
        <w:bottom w:val="none" w:sz="0" w:space="0" w:color="auto"/>
        <w:right w:val="none" w:sz="0" w:space="0" w:color="auto"/>
      </w:divBdr>
    </w:div>
    <w:div w:id="1132595767">
      <w:bodyDiv w:val="1"/>
      <w:marLeft w:val="0"/>
      <w:marRight w:val="0"/>
      <w:marTop w:val="0"/>
      <w:marBottom w:val="0"/>
      <w:divBdr>
        <w:top w:val="none" w:sz="0" w:space="0" w:color="auto"/>
        <w:left w:val="none" w:sz="0" w:space="0" w:color="auto"/>
        <w:bottom w:val="none" w:sz="0" w:space="0" w:color="auto"/>
        <w:right w:val="none" w:sz="0" w:space="0" w:color="auto"/>
      </w:divBdr>
    </w:div>
    <w:div w:id="1402368989">
      <w:bodyDiv w:val="1"/>
      <w:marLeft w:val="0"/>
      <w:marRight w:val="0"/>
      <w:marTop w:val="0"/>
      <w:marBottom w:val="0"/>
      <w:divBdr>
        <w:top w:val="none" w:sz="0" w:space="0" w:color="auto"/>
        <w:left w:val="none" w:sz="0" w:space="0" w:color="auto"/>
        <w:bottom w:val="none" w:sz="0" w:space="0" w:color="auto"/>
        <w:right w:val="none" w:sz="0" w:space="0" w:color="auto"/>
      </w:divBdr>
    </w:div>
    <w:div w:id="1495876001">
      <w:bodyDiv w:val="1"/>
      <w:marLeft w:val="0"/>
      <w:marRight w:val="0"/>
      <w:marTop w:val="0"/>
      <w:marBottom w:val="0"/>
      <w:divBdr>
        <w:top w:val="none" w:sz="0" w:space="0" w:color="auto"/>
        <w:left w:val="none" w:sz="0" w:space="0" w:color="auto"/>
        <w:bottom w:val="none" w:sz="0" w:space="0" w:color="auto"/>
        <w:right w:val="none" w:sz="0" w:space="0" w:color="auto"/>
      </w:divBdr>
    </w:div>
    <w:div w:id="1556699113">
      <w:bodyDiv w:val="1"/>
      <w:marLeft w:val="0"/>
      <w:marRight w:val="0"/>
      <w:marTop w:val="0"/>
      <w:marBottom w:val="0"/>
      <w:divBdr>
        <w:top w:val="none" w:sz="0" w:space="0" w:color="auto"/>
        <w:left w:val="none" w:sz="0" w:space="0" w:color="auto"/>
        <w:bottom w:val="none" w:sz="0" w:space="0" w:color="auto"/>
        <w:right w:val="none" w:sz="0" w:space="0" w:color="auto"/>
      </w:divBdr>
    </w:div>
    <w:div w:id="1971352770">
      <w:bodyDiv w:val="1"/>
      <w:marLeft w:val="0"/>
      <w:marRight w:val="0"/>
      <w:marTop w:val="0"/>
      <w:marBottom w:val="0"/>
      <w:divBdr>
        <w:top w:val="none" w:sz="0" w:space="0" w:color="auto"/>
        <w:left w:val="none" w:sz="0" w:space="0" w:color="auto"/>
        <w:bottom w:val="none" w:sz="0" w:space="0" w:color="auto"/>
        <w:right w:val="none" w:sz="0" w:space="0" w:color="auto"/>
      </w:divBdr>
    </w:div>
    <w:div w:id="2091612689">
      <w:bodyDiv w:val="1"/>
      <w:marLeft w:val="0"/>
      <w:marRight w:val="0"/>
      <w:marTop w:val="0"/>
      <w:marBottom w:val="0"/>
      <w:divBdr>
        <w:top w:val="none" w:sz="0" w:space="0" w:color="auto"/>
        <w:left w:val="none" w:sz="0" w:space="0" w:color="auto"/>
        <w:bottom w:val="none" w:sz="0" w:space="0" w:color="auto"/>
        <w:right w:val="none" w:sz="0" w:space="0" w:color="auto"/>
      </w:divBdr>
    </w:div>
    <w:div w:id="21400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MBA%20SHONGW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2.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report.dotx</Template>
  <TotalTime>87</TotalTime>
  <Pages>6</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THEMBA SHONGWE</dc:creator>
  <cp:keywords/>
  <dc:description/>
  <cp:lastModifiedBy>Themba Shongwe</cp:lastModifiedBy>
  <cp:revision>7</cp:revision>
  <cp:lastPrinted>2025-03-28T17:28:00Z</cp:lastPrinted>
  <dcterms:created xsi:type="dcterms:W3CDTF">2025-03-28T15:38:00Z</dcterms:created>
  <dcterms:modified xsi:type="dcterms:W3CDTF">2025-03-28T17:42:00Z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